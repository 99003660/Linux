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54BF121D" w:rsidR="00746D2E" w:rsidRDefault="00184675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2FC651AD">
                <wp:simplePos x="0" y="0"/>
                <wp:positionH relativeFrom="column">
                  <wp:posOffset>483870</wp:posOffset>
                </wp:positionH>
                <wp:positionV relativeFrom="paragraph">
                  <wp:posOffset>-243840</wp:posOffset>
                </wp:positionV>
                <wp:extent cx="4216400" cy="1996440"/>
                <wp:effectExtent l="0" t="0" r="0" b="38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99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2948" w14:textId="77777777" w:rsidR="00E87241" w:rsidRPr="004D6EE0" w:rsidRDefault="00E87241" w:rsidP="004D6EE0">
                            <w:pPr>
                              <w:pStyle w:val="Title"/>
                              <w:spacing w:after="240" w:line="360" w:lineRule="auto"/>
                              <w:rPr>
                                <w:sz w:val="44"/>
                              </w:rPr>
                            </w:pPr>
                            <w:r w:rsidRPr="004D6EE0">
                              <w:rPr>
                                <w:sz w:val="44"/>
                              </w:rPr>
                              <w:t>Learning Report</w:t>
                            </w:r>
                          </w:p>
                          <w:p w14:paraId="48DC9B60" w14:textId="0A087C82" w:rsidR="00E87241" w:rsidRPr="00011736" w:rsidRDefault="00011736" w:rsidP="004D6EE0">
                            <w:pPr>
                              <w:pStyle w:val="Title"/>
                              <w:spacing w:after="240" w:line="360" w:lineRule="auto"/>
                              <w:rPr>
                                <w:b/>
                                <w:bCs/>
                                <w:sz w:val="28"/>
                                <w:szCs w:val="48"/>
                                <w:u w:val="single"/>
                              </w:rPr>
                            </w:pPr>
                            <w:r w:rsidRPr="00011736">
                              <w:rPr>
                                <w:b/>
                                <w:bCs/>
                                <w:sz w:val="72"/>
                                <w:szCs w:val="44"/>
                                <w:u w:val="single"/>
                              </w:rPr>
                              <w:t>Embedded 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8.1pt;margin-top:-19.2pt;width:332pt;height:157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" filled="f" stroked="f" strokeweight=".5pt">
                <v:textbox>
                  <w:txbxContent>
                    <w:p w14:paraId="25832948" w14:textId="77777777" w:rsidR="00E87241" w:rsidRPr="004D6EE0" w:rsidRDefault="00E87241" w:rsidP="004D6EE0">
                      <w:pPr>
                        <w:pStyle w:val="Title"/>
                        <w:spacing w:after="240" w:line="360" w:lineRule="auto"/>
                        <w:rPr>
                          <w:sz w:val="44"/>
                        </w:rPr>
                      </w:pPr>
                      <w:r w:rsidRPr="004D6EE0">
                        <w:rPr>
                          <w:sz w:val="44"/>
                        </w:rPr>
                        <w:t>Learning Report</w:t>
                      </w:r>
                    </w:p>
                    <w:p w14:paraId="48DC9B60" w14:textId="0A087C82" w:rsidR="00E87241" w:rsidRPr="00011736" w:rsidRDefault="00011736" w:rsidP="004D6EE0">
                      <w:pPr>
                        <w:pStyle w:val="Title"/>
                        <w:spacing w:after="240" w:line="360" w:lineRule="auto"/>
                        <w:rPr>
                          <w:b/>
                          <w:bCs/>
                          <w:sz w:val="28"/>
                          <w:szCs w:val="48"/>
                          <w:u w:val="single"/>
                        </w:rPr>
                      </w:pPr>
                      <w:r w:rsidRPr="00011736">
                        <w:rPr>
                          <w:b/>
                          <w:bCs/>
                          <w:sz w:val="72"/>
                          <w:szCs w:val="44"/>
                          <w:u w:val="single"/>
                        </w:rPr>
                        <w:t>Embedded Linux</w:t>
                      </w: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1DA130DF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315EC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038A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34930E2" w:rsidR="00963DA6" w:rsidRDefault="00860730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09E52732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401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left w:w="72" w:type="dxa"/>
          <w:bottom w:w="28" w:type="dxa"/>
          <w:right w:w="72" w:type="dxa"/>
        </w:tblCellMar>
        <w:tblLook w:val="0000" w:firstRow="0" w:lastRow="0" w:firstColumn="0" w:lastColumn="0" w:noHBand="0" w:noVBand="0"/>
      </w:tblPr>
      <w:tblGrid>
        <w:gridCol w:w="1498"/>
        <w:gridCol w:w="1890"/>
        <w:gridCol w:w="2075"/>
        <w:gridCol w:w="2157"/>
        <w:gridCol w:w="2534"/>
      </w:tblGrid>
      <w:tr w:rsidR="007936BF" w:rsidRPr="00553962" w14:paraId="48DC9A58" w14:textId="77777777" w:rsidTr="00785EE6">
        <w:trPr>
          <w:cantSplit/>
          <w:trHeight w:val="680"/>
        </w:trPr>
        <w:tc>
          <w:tcPr>
            <w:tcW w:w="737" w:type="pct"/>
            <w:shd w:val="clear" w:color="auto" w:fill="548DD4" w:themeFill="text2" w:themeFillTint="99"/>
            <w:vAlign w:val="center"/>
          </w:tcPr>
          <w:p w14:paraId="48DC9A52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930" w:type="pct"/>
            <w:shd w:val="clear" w:color="auto" w:fill="548DD4" w:themeFill="text2" w:themeFillTint="99"/>
            <w:vAlign w:val="center"/>
          </w:tcPr>
          <w:p w14:paraId="48DC9A53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022" w:type="pct"/>
            <w:shd w:val="clear" w:color="auto" w:fill="548DD4" w:themeFill="text2" w:themeFillTint="99"/>
            <w:vAlign w:val="center"/>
          </w:tcPr>
          <w:p w14:paraId="48DC9A54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062" w:type="pct"/>
            <w:shd w:val="clear" w:color="auto" w:fill="548DD4" w:themeFill="text2" w:themeFillTint="99"/>
            <w:vAlign w:val="center"/>
          </w:tcPr>
          <w:p w14:paraId="48DC9A55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248" w:type="pct"/>
            <w:shd w:val="clear" w:color="auto" w:fill="548DD4" w:themeFill="text2" w:themeFillTint="99"/>
            <w:vAlign w:val="center"/>
          </w:tcPr>
          <w:p w14:paraId="48DC9A56" w14:textId="77777777" w:rsidR="007936BF" w:rsidRPr="00553962" w:rsidRDefault="007936BF" w:rsidP="002702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</w:tr>
      <w:tr w:rsidR="007936BF" w:rsidRPr="00553962" w14:paraId="48DC9A5F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48DC9A59" w14:textId="3D015CD3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930" w:type="pct"/>
            <w:vAlign w:val="center"/>
          </w:tcPr>
          <w:p w14:paraId="48DC9A5A" w14:textId="13589A1F" w:rsidR="007936BF" w:rsidRPr="00B96BE2" w:rsidRDefault="00011736" w:rsidP="004D6EE0">
            <w:pPr>
              <w:pStyle w:val="TableText"/>
              <w:spacing w:before="0" w:after="0"/>
              <w:ind w:left="12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28C7EC79" w14:textId="77777777" w:rsidR="00785EE6" w:rsidRDefault="00785EE6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7BB3011E" w14:textId="75FA9235" w:rsidR="00785EE6" w:rsidRDefault="00785EE6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48DC9A5B" w14:textId="6511ECB6" w:rsidR="007936BF" w:rsidRPr="007B3ACD" w:rsidRDefault="00087E45" w:rsidP="00270218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48DC9A5C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5D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6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48DC9A60" w14:textId="2CA0D81A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930" w:type="pct"/>
            <w:vAlign w:val="center"/>
          </w:tcPr>
          <w:p w14:paraId="48DC9A61" w14:textId="4F187B65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26414F1B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32848325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48DC9A62" w14:textId="20A7EF18" w:rsidR="007936BF" w:rsidRPr="007B3ACD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48DC9A63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4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6D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48DC9A67" w14:textId="4BB13F5C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930" w:type="pct"/>
            <w:vAlign w:val="center"/>
          </w:tcPr>
          <w:p w14:paraId="48DC9A68" w14:textId="1CDDD6D8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658C3E96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5049FCA6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48DC9A69" w14:textId="416E4552" w:rsidR="007936BF" w:rsidRPr="007B3ACD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48DC9A6A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6B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4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48DC9A6E" w14:textId="0705E1C4" w:rsidR="007936BF" w:rsidRPr="00404B4F" w:rsidRDefault="007936BF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930" w:type="pct"/>
            <w:vAlign w:val="center"/>
          </w:tcPr>
          <w:p w14:paraId="48DC9A6F" w14:textId="439306D8" w:rsidR="007936BF" w:rsidRPr="00B96BE2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7936BF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3E662C89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70C76420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48DC9A70" w14:textId="2C591018" w:rsidR="007936BF" w:rsidRPr="007B3ACD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48DC9A71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2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7936BF" w:rsidRPr="00553962" w14:paraId="48DC9A7B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48DC9A75" w14:textId="006E2709" w:rsidR="007936BF" w:rsidRPr="00404B4F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930" w:type="pct"/>
            <w:vAlign w:val="center"/>
          </w:tcPr>
          <w:p w14:paraId="48DC9A76" w14:textId="47237A4F" w:rsidR="007936BF" w:rsidRPr="00B96BE2" w:rsidRDefault="002A2D7A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011736">
              <w:rPr>
                <w:rFonts w:cs="Arial"/>
              </w:rPr>
              <w:t>9</w:t>
            </w:r>
            <w:r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6FCB34EB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61BA1128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48DC9A77" w14:textId="3A311A0D" w:rsidR="007936BF" w:rsidRPr="007B3ACD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48DC9A78" w14:textId="77777777" w:rsidR="007936BF" w:rsidRPr="00997756" w:rsidRDefault="007936BF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48DC9A79" w14:textId="77777777" w:rsidR="007936BF" w:rsidRPr="00995956" w:rsidRDefault="007936BF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  <w:tr w:rsidR="002A2D7A" w:rsidRPr="00553962" w14:paraId="6DEC5D18" w14:textId="77777777" w:rsidTr="00785EE6">
        <w:trPr>
          <w:cantSplit/>
          <w:trHeight w:val="269"/>
        </w:trPr>
        <w:tc>
          <w:tcPr>
            <w:tcW w:w="737" w:type="pct"/>
            <w:vAlign w:val="center"/>
          </w:tcPr>
          <w:p w14:paraId="045E6F9A" w14:textId="416E14B2" w:rsidR="002A2D7A" w:rsidRDefault="002A2D7A" w:rsidP="00270218">
            <w:pPr>
              <w:pStyle w:val="TableText"/>
              <w:spacing w:before="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930" w:type="pct"/>
            <w:vAlign w:val="center"/>
          </w:tcPr>
          <w:p w14:paraId="35EC1C4C" w14:textId="62BCCA1B" w:rsidR="002A2D7A" w:rsidRDefault="00011736" w:rsidP="00270218">
            <w:pPr>
              <w:pStyle w:val="TableText"/>
              <w:spacing w:before="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  <w:r w:rsidR="002A2D7A">
              <w:rPr>
                <w:rFonts w:cs="Arial"/>
              </w:rPr>
              <w:t>-03-2021</w:t>
            </w:r>
          </w:p>
        </w:tc>
        <w:tc>
          <w:tcPr>
            <w:tcW w:w="1022" w:type="pct"/>
            <w:vAlign w:val="center"/>
          </w:tcPr>
          <w:p w14:paraId="08C13B7E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Poojashri</w:t>
            </w:r>
            <w:proofErr w:type="spellEnd"/>
            <w:r>
              <w:rPr>
                <w:rFonts w:cs="Arial"/>
              </w:rPr>
              <w:t xml:space="preserve"> N, </w:t>
            </w:r>
          </w:p>
          <w:p w14:paraId="78141149" w14:textId="77777777" w:rsidR="00785EE6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Manisha Chandra</w:t>
            </w:r>
          </w:p>
          <w:p w14:paraId="3E064FAC" w14:textId="34E8066C" w:rsidR="002A2D7A" w:rsidRDefault="00785EE6" w:rsidP="00785EE6">
            <w:pPr>
              <w:pStyle w:val="TableText"/>
              <w:spacing w:before="0" w:after="0"/>
              <w:ind w:left="-54" w:firstLine="5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Reeshav</w:t>
            </w:r>
            <w:proofErr w:type="spellEnd"/>
            <w:r>
              <w:rPr>
                <w:rFonts w:cs="Arial"/>
              </w:rPr>
              <w:t xml:space="preserve"> Rout</w:t>
            </w:r>
          </w:p>
        </w:tc>
        <w:tc>
          <w:tcPr>
            <w:tcW w:w="1062" w:type="pct"/>
            <w:vAlign w:val="center"/>
          </w:tcPr>
          <w:p w14:paraId="132B5EF1" w14:textId="77777777" w:rsidR="002A2D7A" w:rsidRPr="00997756" w:rsidRDefault="002A2D7A" w:rsidP="00270218">
            <w:pPr>
              <w:pStyle w:val="TableText"/>
              <w:spacing w:before="0"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248" w:type="pct"/>
            <w:vAlign w:val="center"/>
          </w:tcPr>
          <w:p w14:paraId="01E5F4C8" w14:textId="77777777" w:rsidR="002A2D7A" w:rsidRPr="00995956" w:rsidRDefault="002A2D7A" w:rsidP="00270218">
            <w:pPr>
              <w:pStyle w:val="TableText"/>
              <w:spacing w:before="0" w:after="0"/>
              <w:ind w:left="92" w:hanging="34"/>
              <w:jc w:val="center"/>
              <w:rPr>
                <w:rFonts w:cs="Arial"/>
              </w:rPr>
            </w:pPr>
          </w:p>
        </w:tc>
      </w:tr>
    </w:tbl>
    <w:p w14:paraId="5AB44445" w14:textId="560C92DB" w:rsidR="00270218" w:rsidRPr="00270218" w:rsidRDefault="004817E1" w:rsidP="00270218">
      <w:pPr>
        <w:pStyle w:val="PreHead"/>
        <w:rPr>
          <w:b/>
          <w:bCs/>
        </w:rPr>
      </w:pPr>
      <w:r>
        <w:rPr>
          <w:rStyle w:val="Strong"/>
        </w:rPr>
        <w:t>Document History</w:t>
      </w:r>
    </w:p>
    <w:p w14:paraId="48DC9A88" w14:textId="6CDCDC25" w:rsidR="007C2297" w:rsidRDefault="007C2297">
      <w:pPr>
        <w:ind w:firstLine="0"/>
        <w:rPr>
          <w:rStyle w:val="Strong"/>
          <w:rFonts w:ascii="Arial" w:hAnsi="Arial" w:cs="Arial"/>
          <w:sz w:val="24"/>
          <w:szCs w:val="24"/>
        </w:rPr>
      </w:pPr>
      <w:bookmarkStart w:id="0" w:name="_Toc229759047"/>
      <w:bookmarkStart w:id="1" w:name="_Toc229764175"/>
      <w:bookmarkStart w:id="2" w:name="_Toc311197302"/>
      <w:bookmarkStart w:id="3" w:name="_Toc513545819"/>
      <w:r>
        <w:rPr>
          <w:rStyle w:val="Strong"/>
          <w:rFonts w:ascii="Arial" w:hAnsi="Arial" w:cs="Arial"/>
          <w:b w:val="0"/>
          <w:bCs w:val="0"/>
        </w:rPr>
        <w:br w:type="page"/>
      </w:r>
    </w:p>
    <w:sdt>
      <w:sdtPr>
        <w:rPr>
          <w:rFonts w:ascii="Calibri" w:hAnsi="Calibri" w:cs="Times New Roman"/>
          <w:sz w:val="22"/>
        </w:rPr>
        <w:id w:val="-12264502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5323A4" w14:textId="3B057556" w:rsidR="00EA1302" w:rsidRPr="006148AB" w:rsidRDefault="00EA1302" w:rsidP="002B2686">
          <w:pPr>
            <w:pStyle w:val="PreHead"/>
            <w:rPr>
              <w:rStyle w:val="Heading1Char"/>
              <w:b w:val="0"/>
            </w:rPr>
          </w:pPr>
          <w:r w:rsidRPr="006148AB">
            <w:rPr>
              <w:rStyle w:val="Heading1Char"/>
            </w:rPr>
            <w:t>Contents</w:t>
          </w:r>
        </w:p>
        <w:p w14:paraId="6EA00AE9" w14:textId="25CD41DD" w:rsidR="002A2D7A" w:rsidRDefault="00EA1302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6547047" w:history="1">
            <w:r w:rsidR="00011736">
              <w:rPr>
                <w:rStyle w:val="Hyperlink"/>
                <w:rFonts w:ascii="Times New Roman" w:hAnsi="Times New Roman"/>
                <w:noProof/>
              </w:rPr>
              <w:t>Day 1 Activities</w:t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: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_Toc66547047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CCF87FB" w14:textId="162634C2" w:rsidR="002A2D7A" w:rsidRDefault="00ED5C9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8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A.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Description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_Toc66547048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10A05B10" w14:textId="3004C102" w:rsidR="002A2D7A" w:rsidRDefault="00ED5C9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49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B.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Learning Outcome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_Toc66547049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72D23519" w14:textId="3023963E" w:rsidR="002A2D7A" w:rsidRDefault="00ED5C9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0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Challenges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_Toc66547050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054BFA72" w14:textId="53969922" w:rsidR="002A2D7A" w:rsidRDefault="00ED5C9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1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D.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Resources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_Toc66547051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4ED38C5A" w14:textId="399E8D16" w:rsidR="002A2D7A" w:rsidRDefault="00ED5C93">
          <w:pPr>
            <w:pStyle w:val="TOC2"/>
            <w:tabs>
              <w:tab w:val="left" w:pos="1100"/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  <w:hyperlink w:anchor="_Toc66547052" w:history="1">
            <w:r w:rsidR="002A2D7A" w:rsidRPr="0009393A">
              <w:rPr>
                <w:rStyle w:val="Hyperlink"/>
                <w:rFonts w:ascii="Times New Roman" w:hAnsi="Times New Roman"/>
                <w:noProof/>
              </w:rPr>
              <w:t>E.</w:t>
            </w:r>
            <w:r w:rsidR="002A2D7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IN" w:eastAsia="en-IN" w:bidi="ar-SA"/>
              </w:rPr>
              <w:tab/>
            </w:r>
            <w:r w:rsidR="002A2D7A" w:rsidRPr="0009393A">
              <w:rPr>
                <w:rStyle w:val="Hyperlink"/>
                <w:rFonts w:ascii="Times New Roman" w:hAnsi="Times New Roman"/>
                <w:noProof/>
              </w:rPr>
              <w:t>Submission</w:t>
            </w:r>
            <w:r w:rsidR="002A2D7A">
              <w:rPr>
                <w:noProof/>
                <w:webHidden/>
              </w:rPr>
              <w:tab/>
            </w:r>
            <w:r w:rsidR="002A2D7A">
              <w:rPr>
                <w:noProof/>
                <w:webHidden/>
              </w:rPr>
              <w:fldChar w:fldCharType="begin"/>
            </w:r>
            <w:r w:rsidR="002A2D7A">
              <w:rPr>
                <w:noProof/>
                <w:webHidden/>
              </w:rPr>
              <w:instrText xml:space="preserve"> PAGEREF _Toc66547052 \h </w:instrText>
            </w:r>
            <w:r w:rsidR="002A2D7A">
              <w:rPr>
                <w:noProof/>
                <w:webHidden/>
              </w:rPr>
            </w:r>
            <w:r w:rsidR="002A2D7A">
              <w:rPr>
                <w:noProof/>
                <w:webHidden/>
              </w:rPr>
              <w:fldChar w:fldCharType="separate"/>
            </w:r>
            <w:r w:rsidR="002A2D7A">
              <w:rPr>
                <w:noProof/>
                <w:webHidden/>
              </w:rPr>
              <w:t>5</w:t>
            </w:r>
            <w:r w:rsidR="002A2D7A">
              <w:rPr>
                <w:noProof/>
                <w:webHidden/>
              </w:rPr>
              <w:fldChar w:fldCharType="end"/>
            </w:r>
          </w:hyperlink>
        </w:p>
        <w:p w14:paraId="57B62CE3" w14:textId="63FDD239" w:rsidR="00E87241" w:rsidRDefault="00E87241" w:rsidP="00E87241">
          <w:pPr>
            <w:ind w:firstLine="0"/>
          </w:pPr>
        </w:p>
        <w:p w14:paraId="1B76C57A" w14:textId="615DE0F9" w:rsidR="00E87241" w:rsidRDefault="00E87241" w:rsidP="00E87241">
          <w:pPr>
            <w:ind w:firstLine="0"/>
          </w:pPr>
          <w:r>
            <w:t xml:space="preserve">      </w:t>
          </w:r>
        </w:p>
        <w:p w14:paraId="48D368BB" w14:textId="77777777" w:rsidR="00E87241" w:rsidRDefault="00E87241" w:rsidP="00E87241">
          <w:pPr>
            <w:ind w:firstLine="0"/>
          </w:pPr>
        </w:p>
        <w:p w14:paraId="287D1788" w14:textId="77777777" w:rsidR="00E87241" w:rsidRPr="002A2D7A" w:rsidRDefault="00E87241" w:rsidP="00E87241">
          <w:pPr>
            <w:ind w:firstLine="0"/>
          </w:pPr>
        </w:p>
        <w:p w14:paraId="648B2F81" w14:textId="6323C742" w:rsidR="00EA1302" w:rsidRPr="002A2D7A" w:rsidRDefault="00EA1302" w:rsidP="002A2D7A">
          <w:pPr>
            <w:ind w:firstLine="0"/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940E9FD" w14:textId="77777777" w:rsidR="003E6B33" w:rsidRDefault="003E6B33" w:rsidP="003E6B33">
      <w:pPr>
        <w:ind w:firstLine="0"/>
      </w:pPr>
    </w:p>
    <w:p w14:paraId="03CF0BB3" w14:textId="781D70C5" w:rsidR="007936BF" w:rsidRDefault="007936BF" w:rsidP="007936BF">
      <w:pPr>
        <w:pStyle w:val="PreHead"/>
        <w:spacing w:after="240"/>
      </w:pPr>
    </w:p>
    <w:p w14:paraId="6CB48E07" w14:textId="2A6FF9AE" w:rsidR="002A2D7A" w:rsidRPr="00E87241" w:rsidRDefault="007C2297">
      <w:pPr>
        <w:ind w:firstLine="0"/>
      </w:pPr>
      <w:r>
        <w:br w:type="page"/>
      </w:r>
      <w:bookmarkEnd w:id="0"/>
      <w:bookmarkEnd w:id="1"/>
      <w:bookmarkEnd w:id="2"/>
      <w:bookmarkEnd w:id="3"/>
    </w:p>
    <w:p w14:paraId="3574110B" w14:textId="77777777" w:rsidR="002A2D7A" w:rsidRDefault="002A2D7A">
      <w:pPr>
        <w:ind w:firstLine="0"/>
        <w:rPr>
          <w:rFonts w:ascii="Times New Roman" w:hAnsi="Times New Roman"/>
          <w:b/>
          <w:bCs/>
          <w:sz w:val="32"/>
          <w:szCs w:val="24"/>
        </w:rPr>
      </w:pPr>
    </w:p>
    <w:p w14:paraId="178DF383" w14:textId="06960D60" w:rsidR="00080D9D" w:rsidRPr="00F150A7" w:rsidRDefault="00011736" w:rsidP="00F150A7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bookmarkStart w:id="4" w:name="_Toc66547047"/>
      <w:r>
        <w:rPr>
          <w:rFonts w:ascii="Times New Roman" w:hAnsi="Times New Roman"/>
          <w:sz w:val="32"/>
        </w:rPr>
        <w:t>Day 1 Activit</w:t>
      </w:r>
      <w:r w:rsidR="00785EE6">
        <w:rPr>
          <w:rFonts w:ascii="Times New Roman" w:hAnsi="Times New Roman"/>
          <w:sz w:val="32"/>
        </w:rPr>
        <w:t>y</w:t>
      </w:r>
      <w:r w:rsidR="00D825AE" w:rsidRPr="00F150A7">
        <w:rPr>
          <w:rFonts w:ascii="Times New Roman" w:hAnsi="Times New Roman"/>
          <w:sz w:val="32"/>
        </w:rPr>
        <w:t>:</w:t>
      </w:r>
      <w:bookmarkEnd w:id="4"/>
    </w:p>
    <w:p w14:paraId="4ECE39B8" w14:textId="269C799F" w:rsidR="00BA4849" w:rsidRPr="00F150A7" w:rsidRDefault="00011736" w:rsidP="00272C59">
      <w:pPr>
        <w:pStyle w:val="Heading2"/>
      </w:pPr>
      <w:bookmarkStart w:id="5" w:name="_Toc66547048"/>
      <w:r>
        <w:t xml:space="preserve">1. </w:t>
      </w:r>
      <w:r w:rsidR="00BA4849" w:rsidRPr="00F150A7">
        <w:t>Description</w:t>
      </w:r>
      <w:bookmarkEnd w:id="5"/>
    </w:p>
    <w:p w14:paraId="1E4BABD0" w14:textId="2FFDAC4E" w:rsidR="00BA4849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 w:rsidRPr="0075324E">
        <w:rPr>
          <w:rFonts w:ascii="Segoe UI" w:hAnsi="Segoe UI" w:cs="Segoe UI"/>
          <w:color w:val="101010"/>
          <w:shd w:val="clear" w:color="auto" w:fill="FFFFFF"/>
        </w:rPr>
        <w:t>After watching</w:t>
      </w:r>
      <w:r>
        <w:rPr>
          <w:rFonts w:ascii="Segoe UI" w:hAnsi="Segoe UI" w:cs="Segoe UI"/>
          <w:color w:val="101010"/>
          <w:shd w:val="clear" w:color="auto" w:fill="FFFFFF"/>
        </w:rPr>
        <w:t xml:space="preserve"> the learning</w:t>
      </w:r>
      <w:r w:rsidRPr="0075324E">
        <w:rPr>
          <w:rFonts w:ascii="Segoe UI" w:hAnsi="Segoe UI" w:cs="Segoe UI"/>
          <w:color w:val="101010"/>
          <w:shd w:val="clear" w:color="auto" w:fill="FFFFFF"/>
        </w:rPr>
        <w:t xml:space="preserve"> videos write the </w:t>
      </w:r>
      <w:proofErr w:type="gramStart"/>
      <w:r w:rsidRPr="0075324E">
        <w:rPr>
          <w:rFonts w:ascii="Segoe UI" w:hAnsi="Segoe UI" w:cs="Segoe UI"/>
          <w:color w:val="101010"/>
          <w:shd w:val="clear" w:color="auto" w:fill="FFFFFF"/>
        </w:rPr>
        <w:t>step by step</w:t>
      </w:r>
      <w:proofErr w:type="gramEnd"/>
      <w:r w:rsidRPr="0075324E">
        <w:rPr>
          <w:rFonts w:ascii="Segoe UI" w:hAnsi="Segoe UI" w:cs="Segoe UI"/>
          <w:color w:val="101010"/>
          <w:shd w:val="clear" w:color="auto" w:fill="FFFFFF"/>
        </w:rPr>
        <w:t xml:space="preserve"> configuration of the boards and set up in the window as well as in </w:t>
      </w:r>
      <w:proofErr w:type="spellStart"/>
      <w:r w:rsidRPr="0075324E">
        <w:rPr>
          <w:rFonts w:ascii="Segoe UI" w:hAnsi="Segoe UI" w:cs="Segoe UI"/>
          <w:color w:val="101010"/>
          <w:shd w:val="clear" w:color="auto" w:fill="FFFFFF"/>
        </w:rPr>
        <w:t>linux</w:t>
      </w:r>
      <w:proofErr w:type="spellEnd"/>
    </w:p>
    <w:p w14:paraId="31C7ED3A" w14:textId="0E444924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 xml:space="preserve">Differences between Raspberry </w:t>
      </w:r>
      <w:proofErr w:type="gramStart"/>
      <w:r>
        <w:rPr>
          <w:rFonts w:ascii="Segoe UI" w:hAnsi="Segoe UI" w:cs="Segoe UI"/>
          <w:color w:val="101010"/>
          <w:shd w:val="clear" w:color="auto" w:fill="FFFFFF"/>
        </w:rPr>
        <w:t>pie ,</w:t>
      </w:r>
      <w:proofErr w:type="gramEnd"/>
      <w:r>
        <w:rPr>
          <w:rFonts w:ascii="Segoe UI" w:hAnsi="Segoe UI" w:cs="Segoe UI"/>
          <w:color w:val="101010"/>
          <w:shd w:val="clear" w:color="auto" w:fill="FFFFFF"/>
        </w:rPr>
        <w:t xml:space="preserve"> Dragon, imx7 Sabre, BBB</w:t>
      </w:r>
    </w:p>
    <w:p w14:paraId="6CB69862" w14:textId="60ED9C73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>Differences in different versions of BBB and write the evolution of the Beagle bone.</w:t>
      </w:r>
    </w:p>
    <w:p w14:paraId="1697E476" w14:textId="00E83AE4" w:rsidR="0075324E" w:rsidRPr="0075324E" w:rsidRDefault="0075324E" w:rsidP="0075324E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101010"/>
          <w:shd w:val="clear" w:color="auto" w:fill="FFFFFF"/>
        </w:rPr>
        <w:t>In Excel make the Pin expansion header of BBB and locate the various peripherals of Bone.</w:t>
      </w:r>
    </w:p>
    <w:p w14:paraId="58891FCF" w14:textId="0C50154C" w:rsidR="00BA4849" w:rsidRPr="00F150A7" w:rsidRDefault="00BA4849" w:rsidP="00272C59">
      <w:pPr>
        <w:pStyle w:val="Heading2"/>
      </w:pPr>
      <w:bookmarkStart w:id="6" w:name="_Toc66547049"/>
      <w:r w:rsidRPr="00F150A7">
        <w:t>Learning Outcome</w:t>
      </w:r>
      <w:bookmarkEnd w:id="6"/>
    </w:p>
    <w:p w14:paraId="03E55E52" w14:textId="72812C10" w:rsidR="00ED0204" w:rsidRPr="00F150A7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Created a new remote desktop by using the </w:t>
      </w:r>
      <w:proofErr w:type="spellStart"/>
      <w:r>
        <w:rPr>
          <w:rFonts w:ascii="Times New Roman" w:hAnsi="Times New Roman"/>
          <w:sz w:val="24"/>
          <w:szCs w:val="24"/>
        </w:rPr>
        <w:t>BeagleBone</w:t>
      </w:r>
      <w:proofErr w:type="spellEnd"/>
      <w:r>
        <w:rPr>
          <w:rFonts w:ascii="Times New Roman" w:hAnsi="Times New Roman"/>
          <w:sz w:val="24"/>
          <w:szCs w:val="24"/>
        </w:rPr>
        <w:t xml:space="preserve"> processor and working on it.</w:t>
      </w:r>
    </w:p>
    <w:p w14:paraId="051DC686" w14:textId="4A028F5C" w:rsidR="003F6B09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understand the </w:t>
      </w:r>
      <w:proofErr w:type="spellStart"/>
      <w:r>
        <w:rPr>
          <w:rFonts w:ascii="Times New Roman" w:hAnsi="Times New Roman"/>
          <w:sz w:val="24"/>
          <w:szCs w:val="24"/>
        </w:rPr>
        <w:t>diffence</w:t>
      </w:r>
      <w:proofErr w:type="spellEnd"/>
      <w:r>
        <w:rPr>
          <w:rFonts w:ascii="Times New Roman" w:hAnsi="Times New Roman"/>
          <w:sz w:val="24"/>
          <w:szCs w:val="24"/>
        </w:rPr>
        <w:t xml:space="preserve"> between different processors available and between the BBB versions too</w:t>
      </w:r>
      <w:r w:rsidR="003F6B09" w:rsidRPr="00F150A7">
        <w:rPr>
          <w:rFonts w:ascii="Times New Roman" w:hAnsi="Times New Roman"/>
          <w:sz w:val="24"/>
          <w:szCs w:val="24"/>
        </w:rPr>
        <w:t>.</w:t>
      </w:r>
    </w:p>
    <w:p w14:paraId="5F4294E9" w14:textId="00EBDA15" w:rsidR="0075324E" w:rsidRPr="00F150A7" w:rsidRDefault="0075324E" w:rsidP="00F150A7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the Pin expansion header of BBB.</w:t>
      </w:r>
    </w:p>
    <w:p w14:paraId="1F962B7B" w14:textId="76A065A2" w:rsidR="00BA4849" w:rsidRPr="00F150A7" w:rsidRDefault="00BA4849" w:rsidP="00272C59">
      <w:pPr>
        <w:pStyle w:val="Heading2"/>
      </w:pPr>
      <w:bookmarkStart w:id="7" w:name="_Toc66547050"/>
      <w:r w:rsidRPr="00F150A7">
        <w:t>Challenges</w:t>
      </w:r>
      <w:bookmarkEnd w:id="7"/>
    </w:p>
    <w:p w14:paraId="0267F031" w14:textId="013CE21B" w:rsidR="00BA4849" w:rsidRPr="00F150A7" w:rsidRDefault="003C308A" w:rsidP="00F150A7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</w:t>
      </w:r>
      <w:r w:rsidR="00973706">
        <w:rPr>
          <w:rFonts w:ascii="Times New Roman" w:hAnsi="Times New Roman"/>
          <w:sz w:val="24"/>
          <w:szCs w:val="24"/>
        </w:rPr>
        <w:tab/>
      </w:r>
      <w:r w:rsidR="0075324E">
        <w:rPr>
          <w:rFonts w:ascii="Times New Roman" w:hAnsi="Times New Roman"/>
          <w:sz w:val="24"/>
          <w:szCs w:val="24"/>
        </w:rPr>
        <w:t xml:space="preserve">Working on Beagle Bone with </w:t>
      </w:r>
      <w:proofErr w:type="spellStart"/>
      <w:proofErr w:type="gramStart"/>
      <w:r w:rsidR="0075324E">
        <w:rPr>
          <w:rFonts w:ascii="Times New Roman" w:hAnsi="Times New Roman"/>
          <w:sz w:val="24"/>
          <w:szCs w:val="24"/>
        </w:rPr>
        <w:t>linux</w:t>
      </w:r>
      <w:proofErr w:type="spellEnd"/>
      <w:r w:rsidR="0075324E">
        <w:rPr>
          <w:rFonts w:ascii="Times New Roman" w:hAnsi="Times New Roman"/>
          <w:sz w:val="24"/>
          <w:szCs w:val="24"/>
        </w:rPr>
        <w:t xml:space="preserve"> </w:t>
      </w:r>
      <w:r w:rsidRPr="00F150A7">
        <w:rPr>
          <w:rFonts w:ascii="Times New Roman" w:hAnsi="Times New Roman"/>
          <w:sz w:val="24"/>
          <w:szCs w:val="24"/>
        </w:rPr>
        <w:t>.</w:t>
      </w:r>
      <w:proofErr w:type="gramEnd"/>
    </w:p>
    <w:p w14:paraId="5F0EDB02" w14:textId="0DB04073" w:rsidR="00BA4849" w:rsidRPr="00F150A7" w:rsidRDefault="00BA4849" w:rsidP="00272C59">
      <w:pPr>
        <w:pStyle w:val="Heading2"/>
      </w:pPr>
      <w:bookmarkStart w:id="8" w:name="_Toc66547051"/>
      <w:r w:rsidRPr="00F150A7">
        <w:t>Resources</w:t>
      </w:r>
      <w:bookmarkEnd w:id="8"/>
    </w:p>
    <w:p w14:paraId="6842F7E1" w14:textId="43DAB98B" w:rsidR="00ED0204" w:rsidRPr="00F150A7" w:rsidRDefault="00ED5C9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5" w:history="1">
        <w:r w:rsidR="0075324E"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https://www.youtube.com/watch?v=UMEUo6Wm6u4&amp;list=PLGs0VKk2DiYyThNvj6VyDFmOnQ8ncXk8b&amp;index=1</w:t>
        </w:r>
      </w:hyperlink>
    </w:p>
    <w:p w14:paraId="14EB689A" w14:textId="537A3B14" w:rsidR="00EB4D07" w:rsidRPr="00F150A7" w:rsidRDefault="00ED5C93" w:rsidP="00F150A7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6" w:history="1">
        <w:r w:rsidR="0075324E"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https://www.youtube.com/watch?v=c81tmb7WJxw&amp;list=PLGs0VKk2DiYyThNvj6VyDFmOnQ8ncXk8b&amp;index=2</w:t>
        </w:r>
      </w:hyperlink>
    </w:p>
    <w:p w14:paraId="0C0DF334" w14:textId="2413968A" w:rsidR="00C335E3" w:rsidRPr="00C335E3" w:rsidRDefault="00BA4849" w:rsidP="00272C59">
      <w:pPr>
        <w:pStyle w:val="Heading2"/>
      </w:pPr>
      <w:bookmarkStart w:id="9" w:name="_Toc66547052"/>
      <w:r w:rsidRPr="00F150A7">
        <w:t>Submission</w:t>
      </w:r>
      <w:bookmarkEnd w:id="9"/>
    </w:p>
    <w:p w14:paraId="715FF8D5" w14:textId="15521F73" w:rsidR="00973706" w:rsidRDefault="00A556EC" w:rsidP="00C335E3">
      <w:pPr>
        <w:jc w:val="both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936BF"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17" w:history="1">
        <w:r w:rsidR="004E3DED" w:rsidRPr="004E3DED">
          <w:rPr>
            <w:rStyle w:val="Hyperlink"/>
            <w:rFonts w:ascii="Times New Roman" w:hAnsi="Times New Roman"/>
            <w:sz w:val="24"/>
            <w:szCs w:val="24"/>
          </w:rPr>
          <w:t>https://github.com/99003696/Embedded_Linux_99003696.git</w:t>
        </w:r>
      </w:hyperlink>
    </w:p>
    <w:p w14:paraId="0A8D47FC" w14:textId="6D7EBD2C" w:rsidR="00C335E3" w:rsidRDefault="00C335E3" w:rsidP="00C335E3">
      <w:pPr>
        <w:jc w:val="both"/>
        <w:rPr>
          <w:rStyle w:val="Hyperlink"/>
          <w:rFonts w:ascii="Times New Roman" w:hAnsi="Times New Roman"/>
          <w:sz w:val="24"/>
          <w:szCs w:val="24"/>
        </w:rPr>
      </w:pPr>
    </w:p>
    <w:p w14:paraId="322C38F2" w14:textId="26C11116" w:rsidR="00272C59" w:rsidRPr="00272C59" w:rsidRDefault="00272C59" w:rsidP="00272C59">
      <w:pPr>
        <w:pStyle w:val="Heading2"/>
        <w:rPr>
          <w:rStyle w:val="Hyperlink"/>
          <w:color w:val="auto"/>
          <w:u w:val="none"/>
        </w:rPr>
      </w:pPr>
      <w:r w:rsidRPr="00272C59">
        <w:rPr>
          <w:rStyle w:val="Hyperlink"/>
          <w:color w:val="auto"/>
          <w:u w:val="none"/>
        </w:rPr>
        <w:t>Tasks done</w:t>
      </w:r>
    </w:p>
    <w:p w14:paraId="5B422C42" w14:textId="77777777" w:rsidR="00973706" w:rsidRPr="00F150A7" w:rsidRDefault="00973706" w:rsidP="00F150A7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028"/>
        <w:gridCol w:w="3150"/>
      </w:tblGrid>
      <w:tr w:rsidR="00C335E3" w14:paraId="613404FE" w14:textId="77777777" w:rsidTr="00C335E3">
        <w:trPr>
          <w:trHeight w:val="237"/>
          <w:jc w:val="center"/>
        </w:trPr>
        <w:tc>
          <w:tcPr>
            <w:tcW w:w="1271" w:type="dxa"/>
          </w:tcPr>
          <w:p w14:paraId="69D67AB0" w14:textId="469BBA35" w:rsidR="00C335E3" w:rsidRPr="00C335E3" w:rsidRDefault="00C335E3" w:rsidP="00C335E3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Task.No</w:t>
            </w:r>
            <w:proofErr w:type="spellEnd"/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28" w:type="dxa"/>
          </w:tcPr>
          <w:p w14:paraId="642DA746" w14:textId="241E453D" w:rsidR="00C335E3" w:rsidRPr="00C335E3" w:rsidRDefault="00C335E3" w:rsidP="00F150A7">
            <w:pPr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14:paraId="46771381" w14:textId="7748C9B4" w:rsidR="00C335E3" w:rsidRPr="00C335E3" w:rsidRDefault="00C335E3" w:rsidP="00F150A7">
            <w:pPr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="00272C59">
              <w:rPr>
                <w:rFonts w:ascii="Times New Roman" w:hAnsi="Times New Roman"/>
                <w:b/>
                <w:bCs/>
                <w:sz w:val="24"/>
                <w:szCs w:val="24"/>
              </w:rPr>
              <w:t>one</w:t>
            </w: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by</w:t>
            </w:r>
          </w:p>
        </w:tc>
      </w:tr>
      <w:tr w:rsidR="00C335E3" w14:paraId="1AF9D75E" w14:textId="77777777" w:rsidTr="00C335E3">
        <w:trPr>
          <w:trHeight w:val="237"/>
          <w:jc w:val="center"/>
        </w:trPr>
        <w:tc>
          <w:tcPr>
            <w:tcW w:w="1271" w:type="dxa"/>
          </w:tcPr>
          <w:p w14:paraId="23B068E7" w14:textId="3B9A9A7B" w:rsidR="00C335E3" w:rsidRDefault="00C335E3" w:rsidP="002B308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028" w:type="dxa"/>
          </w:tcPr>
          <w:p w14:paraId="41B53D96" w14:textId="7B6ABDE3" w:rsidR="00C335E3" w:rsidRDefault="00C335E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Step by step configuration of BBB board and set up in windows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3150" w:type="dxa"/>
          </w:tcPr>
          <w:p w14:paraId="61086AE6" w14:textId="71BB18C9" w:rsidR="00C335E3" w:rsidRDefault="00C335E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Poojashri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</w:tr>
      <w:tr w:rsidR="00C335E3" w14:paraId="20C9DD88" w14:textId="77777777" w:rsidTr="00C335E3">
        <w:trPr>
          <w:trHeight w:val="227"/>
          <w:jc w:val="center"/>
        </w:trPr>
        <w:tc>
          <w:tcPr>
            <w:tcW w:w="1271" w:type="dxa"/>
          </w:tcPr>
          <w:p w14:paraId="7DC7F481" w14:textId="33EC238F" w:rsidR="00C335E3" w:rsidRDefault="00C335E3" w:rsidP="002B308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028" w:type="dxa"/>
          </w:tcPr>
          <w:p w14:paraId="7AFC0460" w14:textId="546D3EFF" w:rsidR="00C335E3" w:rsidRDefault="00C335E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Differences between Raspberry pie, Dragon, im7 Sabre, BBB</w:t>
            </w:r>
          </w:p>
        </w:tc>
        <w:tc>
          <w:tcPr>
            <w:tcW w:w="3150" w:type="dxa"/>
          </w:tcPr>
          <w:p w14:paraId="75C3E182" w14:textId="4BEB92F1" w:rsidR="00C335E3" w:rsidRDefault="0085755B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Reeshav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Rout</w:t>
            </w:r>
          </w:p>
          <w:p w14:paraId="3140DF78" w14:textId="550D2EA9" w:rsidR="00947E13" w:rsidRDefault="00947E1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7E13" w14:paraId="1D4CBA28" w14:textId="77777777" w:rsidTr="00C335E3">
        <w:trPr>
          <w:trHeight w:val="227"/>
          <w:jc w:val="center"/>
        </w:trPr>
        <w:tc>
          <w:tcPr>
            <w:tcW w:w="1271" w:type="dxa"/>
          </w:tcPr>
          <w:p w14:paraId="1103E6F6" w14:textId="24EAA5DB" w:rsidR="00947E13" w:rsidRDefault="00947E13" w:rsidP="002B308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028" w:type="dxa"/>
          </w:tcPr>
          <w:p w14:paraId="5DC01AF2" w14:textId="551065D4" w:rsidR="00947E13" w:rsidRDefault="00947E1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Differences in different versions of BBB and evolution of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BeagleBone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50" w:type="dxa"/>
          </w:tcPr>
          <w:p w14:paraId="2DD69CDE" w14:textId="51695AB7" w:rsidR="00947E13" w:rsidRDefault="00947E1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Reeshav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Rout</w:t>
            </w:r>
          </w:p>
        </w:tc>
      </w:tr>
      <w:tr w:rsidR="00947E13" w14:paraId="180C7A46" w14:textId="77777777" w:rsidTr="00C335E3">
        <w:trPr>
          <w:trHeight w:val="227"/>
          <w:jc w:val="center"/>
        </w:trPr>
        <w:tc>
          <w:tcPr>
            <w:tcW w:w="1271" w:type="dxa"/>
          </w:tcPr>
          <w:p w14:paraId="026CB8B5" w14:textId="01F5CBD2" w:rsidR="00947E13" w:rsidRDefault="00947E13" w:rsidP="002B3088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028" w:type="dxa"/>
          </w:tcPr>
          <w:p w14:paraId="1FF6B785" w14:textId="5B17D209" w:rsidR="00947E13" w:rsidRDefault="00947E1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Pin expansion of BBB and peripherals of Bone</w:t>
            </w:r>
          </w:p>
        </w:tc>
        <w:tc>
          <w:tcPr>
            <w:tcW w:w="3150" w:type="dxa"/>
          </w:tcPr>
          <w:p w14:paraId="45ABDE5F" w14:textId="77777777" w:rsidR="00947E13" w:rsidRDefault="00947E13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Manisha Chandra</w:t>
            </w:r>
          </w:p>
          <w:p w14:paraId="56EB32E6" w14:textId="2049AE2E" w:rsidR="00272C59" w:rsidRDefault="00272C59" w:rsidP="00F150A7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D58B44" w14:textId="77777777" w:rsidR="007936BF" w:rsidRPr="00F150A7" w:rsidRDefault="007936BF" w:rsidP="00F150A7">
      <w:pPr>
        <w:jc w:val="both"/>
        <w:rPr>
          <w:rFonts w:ascii="Times New Roman" w:hAnsi="Times New Roman"/>
          <w:sz w:val="24"/>
          <w:szCs w:val="24"/>
        </w:rPr>
      </w:pPr>
    </w:p>
    <w:p w14:paraId="076C1516" w14:textId="674A4224" w:rsidR="00E87241" w:rsidRDefault="00E87241" w:rsidP="00785EE6">
      <w:pPr>
        <w:ind w:firstLine="0"/>
        <w:jc w:val="both"/>
        <w:rPr>
          <w:rFonts w:ascii="Times New Roman" w:hAnsi="Times New Roman"/>
          <w:sz w:val="24"/>
          <w:szCs w:val="24"/>
        </w:rPr>
      </w:pPr>
    </w:p>
    <w:p w14:paraId="5279451C" w14:textId="4436A427" w:rsidR="00445C99" w:rsidRPr="00F150A7" w:rsidRDefault="00445C99" w:rsidP="00445C99">
      <w:pPr>
        <w:pStyle w:val="Heading1"/>
        <w:numPr>
          <w:ilvl w:val="0"/>
          <w:numId w:val="0"/>
        </w:numPr>
        <w:jc w:val="both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Day </w:t>
      </w:r>
      <w:r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sz w:val="32"/>
        </w:rPr>
        <w:t xml:space="preserve"> Activity</w:t>
      </w:r>
      <w:r w:rsidRPr="00F150A7">
        <w:rPr>
          <w:rFonts w:ascii="Times New Roman" w:hAnsi="Times New Roman"/>
          <w:sz w:val="32"/>
        </w:rPr>
        <w:t>:</w:t>
      </w:r>
    </w:p>
    <w:p w14:paraId="115D14C6" w14:textId="0C09664E" w:rsidR="00445C99" w:rsidRDefault="00445C99" w:rsidP="00445C99">
      <w:pPr>
        <w:pStyle w:val="Heading2"/>
      </w:pPr>
      <w:r>
        <w:t xml:space="preserve">1. </w:t>
      </w:r>
      <w:r w:rsidRPr="00F150A7">
        <w:t>Description</w:t>
      </w:r>
    </w:p>
    <w:p w14:paraId="4701CFEE" w14:textId="54B3FC21" w:rsidR="00445C99" w:rsidRDefault="004254B0" w:rsidP="00445C99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>
        <w:rPr>
          <w:rFonts w:ascii="Segoe UI" w:hAnsi="Segoe UI" w:cs="Segoe UI"/>
          <w:color w:val="343A41"/>
          <w:sz w:val="23"/>
          <w:szCs w:val="23"/>
        </w:rPr>
        <w:t>Testing MLO image on BBB and Testing U-boot image on BBB.</w:t>
      </w:r>
      <w:r w:rsidR="00445C99">
        <w:rPr>
          <w:rFonts w:ascii="Segoe UI" w:hAnsi="Segoe UI" w:cs="Segoe UI"/>
          <w:color w:val="343A41"/>
          <w:sz w:val="23"/>
          <w:szCs w:val="23"/>
        </w:rPr>
        <w:t xml:space="preserve"> Explain each and every section of stage in the learning report.</w:t>
      </w:r>
    </w:p>
    <w:p w14:paraId="0C6E2E00" w14:textId="77777777" w:rsidR="004254B0" w:rsidRDefault="00445C99" w:rsidP="004254B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 w:rsidRPr="004254B0">
        <w:rPr>
          <w:rFonts w:ascii="Segoe UI" w:hAnsi="Segoe UI" w:cs="Segoe UI"/>
          <w:color w:val="343A41"/>
          <w:sz w:val="23"/>
          <w:szCs w:val="23"/>
        </w:rPr>
        <w:t>S</w:t>
      </w:r>
      <w:r w:rsidRPr="004254B0">
        <w:rPr>
          <w:rFonts w:ascii="Segoe UI" w:hAnsi="Segoe UI" w:cs="Segoe UI"/>
          <w:color w:val="343A41"/>
          <w:sz w:val="23"/>
          <w:szCs w:val="23"/>
        </w:rPr>
        <w:t>p</w:t>
      </w:r>
      <w:r w:rsidRPr="004254B0">
        <w:rPr>
          <w:rFonts w:ascii="Segoe UI" w:hAnsi="Segoe UI" w:cs="Segoe UI"/>
          <w:color w:val="343A41"/>
          <w:sz w:val="23"/>
          <w:szCs w:val="23"/>
        </w:rPr>
        <w:t xml:space="preserve">end some time in </w:t>
      </w:r>
      <w:proofErr w:type="spellStart"/>
      <w:r w:rsidRPr="004254B0">
        <w:rPr>
          <w:rFonts w:ascii="Segoe UI" w:hAnsi="Segoe UI" w:cs="Segoe UI"/>
          <w:color w:val="343A41"/>
          <w:sz w:val="23"/>
          <w:szCs w:val="23"/>
        </w:rPr>
        <w:t>uboot</w:t>
      </w:r>
      <w:proofErr w:type="spellEnd"/>
      <w:r w:rsidRPr="004254B0">
        <w:rPr>
          <w:rFonts w:ascii="Segoe UI" w:hAnsi="Segoe UI" w:cs="Segoe UI"/>
          <w:color w:val="343A41"/>
          <w:sz w:val="23"/>
          <w:szCs w:val="23"/>
        </w:rPr>
        <w:t xml:space="preserve"> area and </w:t>
      </w:r>
      <w:r w:rsidR="004254B0" w:rsidRPr="00445C99">
        <w:rPr>
          <w:rFonts w:ascii="Segoe UI" w:hAnsi="Segoe UI" w:cs="Segoe UI"/>
          <w:color w:val="343A41"/>
          <w:sz w:val="23"/>
          <w:szCs w:val="23"/>
        </w:rPr>
        <w:t>execute the commands</w:t>
      </w:r>
      <w:r w:rsidR="004254B0">
        <w:rPr>
          <w:rFonts w:ascii="Segoe UI" w:hAnsi="Segoe UI" w:cs="Segoe UI"/>
          <w:color w:val="343A41"/>
          <w:sz w:val="23"/>
          <w:szCs w:val="23"/>
        </w:rPr>
        <w:t xml:space="preserve"> </w:t>
      </w:r>
      <w:r w:rsidR="004254B0" w:rsidRPr="00445C99">
        <w:rPr>
          <w:rFonts w:ascii="Segoe UI" w:hAnsi="Segoe UI" w:cs="Segoe UI"/>
          <w:color w:val="343A41"/>
          <w:sz w:val="23"/>
          <w:szCs w:val="23"/>
        </w:rPr>
        <w:t>and also check for various environmental variables</w:t>
      </w:r>
      <w:r w:rsidR="004254B0">
        <w:rPr>
          <w:rFonts w:ascii="Segoe UI" w:hAnsi="Segoe UI" w:cs="Segoe UI"/>
          <w:color w:val="343A41"/>
          <w:sz w:val="23"/>
          <w:szCs w:val="23"/>
        </w:rPr>
        <w:t>.</w:t>
      </w:r>
    </w:p>
    <w:p w14:paraId="542A43EF" w14:textId="79E776E2" w:rsidR="00445C99" w:rsidRPr="004254B0" w:rsidRDefault="00445C99" w:rsidP="00C877A5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Segoe UI" w:hAnsi="Segoe UI" w:cs="Segoe UI"/>
          <w:color w:val="343A41"/>
          <w:sz w:val="23"/>
          <w:szCs w:val="23"/>
        </w:rPr>
      </w:pPr>
      <w:r w:rsidRPr="004254B0">
        <w:rPr>
          <w:rFonts w:ascii="Segoe UI" w:hAnsi="Segoe UI" w:cs="Segoe UI"/>
          <w:color w:val="343A41"/>
          <w:sz w:val="23"/>
          <w:szCs w:val="23"/>
        </w:rPr>
        <w:t xml:space="preserve">Learn and quote the </w:t>
      </w:r>
      <w:proofErr w:type="spellStart"/>
      <w:r w:rsidRPr="004254B0">
        <w:rPr>
          <w:rFonts w:ascii="Segoe UI" w:hAnsi="Segoe UI" w:cs="Segoe UI"/>
          <w:color w:val="343A41"/>
          <w:sz w:val="23"/>
          <w:szCs w:val="23"/>
        </w:rPr>
        <w:t>linux</w:t>
      </w:r>
      <w:proofErr w:type="spellEnd"/>
      <w:r w:rsidRPr="004254B0">
        <w:rPr>
          <w:rFonts w:ascii="Segoe UI" w:hAnsi="Segoe UI" w:cs="Segoe UI"/>
          <w:color w:val="343A41"/>
          <w:sz w:val="23"/>
          <w:szCs w:val="23"/>
        </w:rPr>
        <w:t xml:space="preserve"> boot sequence after the booting.</w:t>
      </w:r>
    </w:p>
    <w:p w14:paraId="5FA682AB" w14:textId="77777777" w:rsidR="00445C99" w:rsidRPr="00445C99" w:rsidRDefault="00445C99" w:rsidP="00445C99"/>
    <w:p w14:paraId="30F74513" w14:textId="77777777" w:rsidR="00445C99" w:rsidRPr="00F150A7" w:rsidRDefault="00445C99" w:rsidP="00445C99">
      <w:pPr>
        <w:pStyle w:val="Heading2"/>
      </w:pPr>
      <w:r w:rsidRPr="00F150A7">
        <w:t>Learning Outcome</w:t>
      </w:r>
    </w:p>
    <w:p w14:paraId="1921BC8D" w14:textId="61570984" w:rsidR="00445C99" w:rsidRPr="00F150A7" w:rsidRDefault="00445C99" w:rsidP="00445C9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learn about the testing of MLO images and </w:t>
      </w:r>
      <w:proofErr w:type="spellStart"/>
      <w:r>
        <w:rPr>
          <w:rFonts w:ascii="Times New Roman" w:hAnsi="Times New Roman"/>
          <w:sz w:val="24"/>
          <w:szCs w:val="24"/>
        </w:rPr>
        <w:t>analysed</w:t>
      </w:r>
      <w:proofErr w:type="spellEnd"/>
      <w:r>
        <w:rPr>
          <w:rFonts w:ascii="Times New Roman" w:hAnsi="Times New Roman"/>
          <w:sz w:val="24"/>
          <w:szCs w:val="24"/>
        </w:rPr>
        <w:t xml:space="preserve"> the logs in the terminal window.</w:t>
      </w:r>
    </w:p>
    <w:p w14:paraId="3E4B2E1C" w14:textId="04D17EC4" w:rsidR="00445C99" w:rsidRDefault="00445C99" w:rsidP="00445C9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understand the </w:t>
      </w:r>
      <w:r>
        <w:rPr>
          <w:rFonts w:ascii="Times New Roman" w:hAnsi="Times New Roman"/>
          <w:sz w:val="24"/>
          <w:szCs w:val="24"/>
        </w:rPr>
        <w:t>three bootloader stages and the environment variable uenv.txt file.</w:t>
      </w:r>
    </w:p>
    <w:p w14:paraId="6534CD8C" w14:textId="5DC7EA6B" w:rsidR="00445C99" w:rsidRPr="00F150A7" w:rsidRDefault="00445C99" w:rsidP="00445C9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understand the</w:t>
      </w:r>
      <w:r>
        <w:rPr>
          <w:rFonts w:ascii="Times New Roman" w:hAnsi="Times New Roman"/>
          <w:sz w:val="24"/>
          <w:szCs w:val="24"/>
        </w:rPr>
        <w:t xml:space="preserve"> branching and handshaking between files in boot sequence while booting.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5BE6AD9" w14:textId="77777777" w:rsidR="00445C99" w:rsidRPr="00F150A7" w:rsidRDefault="00445C99" w:rsidP="00445C99">
      <w:pPr>
        <w:pStyle w:val="Heading2"/>
      </w:pPr>
      <w:r w:rsidRPr="00F150A7">
        <w:t>Challenges</w:t>
      </w:r>
    </w:p>
    <w:p w14:paraId="6515CB64" w14:textId="4BA31C6E" w:rsidR="00445C99" w:rsidRPr="00F150A7" w:rsidRDefault="00445C99" w:rsidP="00445C99">
      <w:pPr>
        <w:jc w:val="both"/>
        <w:rPr>
          <w:rFonts w:ascii="Times New Roman" w:hAnsi="Times New Roman"/>
          <w:sz w:val="24"/>
          <w:szCs w:val="24"/>
        </w:rPr>
      </w:pPr>
      <w:r w:rsidRPr="00F150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Working on </w:t>
      </w:r>
      <w:r>
        <w:rPr>
          <w:rFonts w:ascii="Times New Roman" w:hAnsi="Times New Roman"/>
          <w:sz w:val="24"/>
          <w:szCs w:val="24"/>
        </w:rPr>
        <w:t>Linux Kernel booting stage.</w:t>
      </w:r>
    </w:p>
    <w:p w14:paraId="10289CE3" w14:textId="77777777" w:rsidR="00445C99" w:rsidRPr="00F150A7" w:rsidRDefault="00445C99" w:rsidP="00445C99">
      <w:pPr>
        <w:pStyle w:val="Heading2"/>
      </w:pPr>
      <w:r w:rsidRPr="00F150A7">
        <w:t>Resources</w:t>
      </w:r>
    </w:p>
    <w:p w14:paraId="011776FA" w14:textId="77777777" w:rsidR="00445C99" w:rsidRPr="00F150A7" w:rsidRDefault="00445C99" w:rsidP="00445C9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8" w:history="1">
        <w:r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https://www.youtube.com/watch?v=UMEUo6Wm6u4&amp;list=PLGs0VKk2DiYyThNvj6VyDFmOnQ8ncXk8b&amp;index=1</w:t>
        </w:r>
      </w:hyperlink>
    </w:p>
    <w:p w14:paraId="7C3C055F" w14:textId="77777777" w:rsidR="00445C99" w:rsidRPr="00F150A7" w:rsidRDefault="00445C99" w:rsidP="00445C99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Pr="0075324E">
          <w:rPr>
            <w:rStyle w:val="Hyperlink"/>
            <w:rFonts w:ascii="Times New Roman" w:hAnsi="Times New Roman"/>
            <w:sz w:val="24"/>
            <w:szCs w:val="24"/>
          </w:rPr>
          <w:t>https://www.youtube.com/watch?v=c81tmb7WJxw&amp;list=PLGs0VKk2DiYyThNvj6VyDFmOnQ8ncXk8b&amp;index=2</w:t>
        </w:r>
      </w:hyperlink>
    </w:p>
    <w:p w14:paraId="25A70254" w14:textId="77777777" w:rsidR="00445C99" w:rsidRPr="00C335E3" w:rsidRDefault="00445C99" w:rsidP="00445C99">
      <w:pPr>
        <w:pStyle w:val="Heading2"/>
      </w:pPr>
      <w:r w:rsidRPr="00F150A7">
        <w:t>Submission</w:t>
      </w:r>
    </w:p>
    <w:p w14:paraId="1311166D" w14:textId="77777777" w:rsidR="00445C99" w:rsidRDefault="00445C99" w:rsidP="00445C99">
      <w:pPr>
        <w:jc w:val="both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F150A7">
        <w:rPr>
          <w:rFonts w:ascii="Times New Roman" w:hAnsi="Times New Roman"/>
          <w:sz w:val="24"/>
          <w:szCs w:val="24"/>
        </w:rPr>
        <w:t xml:space="preserve">GIT HUB: </w:t>
      </w:r>
      <w:hyperlink r:id="rId20" w:history="1">
        <w:r w:rsidRPr="004E3DED">
          <w:rPr>
            <w:rStyle w:val="Hyperlink"/>
            <w:rFonts w:ascii="Times New Roman" w:hAnsi="Times New Roman"/>
            <w:sz w:val="24"/>
            <w:szCs w:val="24"/>
          </w:rPr>
          <w:t>https://github.com/99003696/Embedded_Linux_99003696.git</w:t>
        </w:r>
      </w:hyperlink>
    </w:p>
    <w:p w14:paraId="11961922" w14:textId="77777777" w:rsidR="00445C99" w:rsidRDefault="00445C99" w:rsidP="00445C99">
      <w:pPr>
        <w:jc w:val="both"/>
        <w:rPr>
          <w:rStyle w:val="Hyperlink"/>
          <w:rFonts w:ascii="Times New Roman" w:hAnsi="Times New Roman"/>
          <w:sz w:val="24"/>
          <w:szCs w:val="24"/>
        </w:rPr>
      </w:pPr>
    </w:p>
    <w:p w14:paraId="464EF668" w14:textId="77777777" w:rsidR="00445C99" w:rsidRPr="00272C59" w:rsidRDefault="00445C99" w:rsidP="00445C99">
      <w:pPr>
        <w:pStyle w:val="Heading2"/>
        <w:rPr>
          <w:rStyle w:val="Hyperlink"/>
          <w:color w:val="auto"/>
          <w:u w:val="none"/>
        </w:rPr>
      </w:pPr>
      <w:r w:rsidRPr="00272C59">
        <w:rPr>
          <w:rStyle w:val="Hyperlink"/>
          <w:color w:val="auto"/>
          <w:u w:val="none"/>
        </w:rPr>
        <w:t>Tasks done</w:t>
      </w:r>
    </w:p>
    <w:p w14:paraId="5E4FD171" w14:textId="77777777" w:rsidR="00445C99" w:rsidRPr="00F150A7" w:rsidRDefault="00445C99" w:rsidP="00445C99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028"/>
        <w:gridCol w:w="3150"/>
      </w:tblGrid>
      <w:tr w:rsidR="00445C99" w14:paraId="78A10E52" w14:textId="77777777" w:rsidTr="008D4153">
        <w:trPr>
          <w:trHeight w:val="237"/>
          <w:jc w:val="center"/>
        </w:trPr>
        <w:tc>
          <w:tcPr>
            <w:tcW w:w="1271" w:type="dxa"/>
          </w:tcPr>
          <w:p w14:paraId="3722B7D7" w14:textId="77777777" w:rsidR="00445C99" w:rsidRPr="00C335E3" w:rsidRDefault="00445C99" w:rsidP="008D4153">
            <w:pPr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Task.No</w:t>
            </w:r>
            <w:proofErr w:type="spellEnd"/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28" w:type="dxa"/>
          </w:tcPr>
          <w:p w14:paraId="49F37A23" w14:textId="77777777" w:rsidR="00445C99" w:rsidRPr="00C335E3" w:rsidRDefault="00445C99" w:rsidP="008D4153">
            <w:pPr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50" w:type="dxa"/>
          </w:tcPr>
          <w:p w14:paraId="1CA1720D" w14:textId="77777777" w:rsidR="00445C99" w:rsidRPr="00C335E3" w:rsidRDefault="00445C99" w:rsidP="008D4153">
            <w:pPr>
              <w:ind w:firstLine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one</w:t>
            </w:r>
            <w:r w:rsidRPr="00C335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by</w:t>
            </w:r>
          </w:p>
        </w:tc>
      </w:tr>
      <w:tr w:rsidR="00445C99" w14:paraId="19C86F01" w14:textId="77777777" w:rsidTr="008D4153">
        <w:trPr>
          <w:trHeight w:val="237"/>
          <w:jc w:val="center"/>
        </w:trPr>
        <w:tc>
          <w:tcPr>
            <w:tcW w:w="1271" w:type="dxa"/>
          </w:tcPr>
          <w:p w14:paraId="55AF696E" w14:textId="77777777" w:rsidR="00445C99" w:rsidRDefault="00445C99" w:rsidP="008D4153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028" w:type="dxa"/>
          </w:tcPr>
          <w:p w14:paraId="456C94BA" w14:textId="17DC4E17" w:rsidR="00445C99" w:rsidRDefault="004254B0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343A41"/>
                <w:sz w:val="23"/>
                <w:szCs w:val="23"/>
              </w:rPr>
              <w:t>Testing MLO image on BBB and Testing U-boot image on BBB.</w:t>
            </w:r>
          </w:p>
        </w:tc>
        <w:tc>
          <w:tcPr>
            <w:tcW w:w="3150" w:type="dxa"/>
          </w:tcPr>
          <w:p w14:paraId="71926F65" w14:textId="77777777" w:rsidR="00445C99" w:rsidRDefault="00445C99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Poojashri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N</w:t>
            </w:r>
          </w:p>
        </w:tc>
      </w:tr>
      <w:tr w:rsidR="00445C99" w14:paraId="3B0C11FC" w14:textId="77777777" w:rsidTr="008D4153">
        <w:trPr>
          <w:trHeight w:val="227"/>
          <w:jc w:val="center"/>
        </w:trPr>
        <w:tc>
          <w:tcPr>
            <w:tcW w:w="1271" w:type="dxa"/>
          </w:tcPr>
          <w:p w14:paraId="39572FD6" w14:textId="77777777" w:rsidR="00445C99" w:rsidRDefault="00445C99" w:rsidP="008D4153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028" w:type="dxa"/>
          </w:tcPr>
          <w:p w14:paraId="3FC8C7D8" w14:textId="1BF384AF" w:rsidR="004254B0" w:rsidRDefault="004254B0" w:rsidP="004254B0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textAlignment w:val="baseline"/>
              <w:rPr>
                <w:rFonts w:ascii="Segoe UI" w:hAnsi="Segoe UI" w:cs="Segoe UI"/>
                <w:color w:val="343A41"/>
                <w:sz w:val="23"/>
                <w:szCs w:val="23"/>
              </w:rPr>
            </w:pPr>
            <w:r w:rsidRPr="00445C99">
              <w:rPr>
                <w:rFonts w:ascii="Segoe UI" w:hAnsi="Segoe UI" w:cs="Segoe UI"/>
                <w:color w:val="343A41"/>
                <w:sz w:val="23"/>
                <w:szCs w:val="23"/>
              </w:rPr>
              <w:t>execut</w:t>
            </w:r>
            <w:r>
              <w:rPr>
                <w:rFonts w:ascii="Segoe UI" w:hAnsi="Segoe UI" w:cs="Segoe UI"/>
                <w:color w:val="343A41"/>
                <w:sz w:val="23"/>
                <w:szCs w:val="23"/>
              </w:rPr>
              <w:t>ing</w:t>
            </w:r>
            <w:r w:rsidRPr="00445C99">
              <w:rPr>
                <w:rFonts w:ascii="Segoe UI" w:hAnsi="Segoe UI" w:cs="Segoe UI"/>
                <w:color w:val="343A41"/>
                <w:sz w:val="23"/>
                <w:szCs w:val="23"/>
              </w:rPr>
              <w:t xml:space="preserve"> the commands</w:t>
            </w:r>
            <w:r>
              <w:rPr>
                <w:rFonts w:ascii="Segoe UI" w:hAnsi="Segoe UI" w:cs="Segoe UI"/>
                <w:color w:val="343A41"/>
                <w:sz w:val="23"/>
                <w:szCs w:val="23"/>
              </w:rPr>
              <w:t xml:space="preserve"> </w:t>
            </w:r>
            <w:r w:rsidRPr="00445C99">
              <w:rPr>
                <w:rFonts w:ascii="Segoe UI" w:hAnsi="Segoe UI" w:cs="Segoe UI"/>
                <w:color w:val="343A41"/>
                <w:sz w:val="23"/>
                <w:szCs w:val="23"/>
              </w:rPr>
              <w:t>and check</w:t>
            </w:r>
            <w:r>
              <w:rPr>
                <w:rFonts w:ascii="Segoe UI" w:hAnsi="Segoe UI" w:cs="Segoe UI"/>
                <w:color w:val="343A41"/>
                <w:sz w:val="23"/>
                <w:szCs w:val="23"/>
              </w:rPr>
              <w:t>ed</w:t>
            </w:r>
            <w:r w:rsidRPr="00445C99">
              <w:rPr>
                <w:rFonts w:ascii="Segoe UI" w:hAnsi="Segoe UI" w:cs="Segoe UI"/>
                <w:color w:val="343A41"/>
                <w:sz w:val="23"/>
                <w:szCs w:val="23"/>
              </w:rPr>
              <w:t xml:space="preserve"> for various environmental variables</w:t>
            </w:r>
            <w:r>
              <w:rPr>
                <w:rFonts w:ascii="Segoe UI" w:hAnsi="Segoe UI" w:cs="Segoe UI"/>
                <w:color w:val="343A41"/>
                <w:sz w:val="23"/>
                <w:szCs w:val="23"/>
              </w:rPr>
              <w:t>.</w:t>
            </w:r>
          </w:p>
          <w:p w14:paraId="60D3009A" w14:textId="6A17408A" w:rsidR="00445C99" w:rsidRDefault="00445C99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14:paraId="19CB0850" w14:textId="77777777" w:rsidR="00445C99" w:rsidRDefault="00445C99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Reeshav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Rout</w:t>
            </w:r>
          </w:p>
          <w:p w14:paraId="1D0A9BEA" w14:textId="77777777" w:rsidR="00445C99" w:rsidRDefault="00445C99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45C99" w14:paraId="79F6478D" w14:textId="77777777" w:rsidTr="008D4153">
        <w:trPr>
          <w:trHeight w:val="227"/>
          <w:jc w:val="center"/>
        </w:trPr>
        <w:tc>
          <w:tcPr>
            <w:tcW w:w="1271" w:type="dxa"/>
          </w:tcPr>
          <w:p w14:paraId="591AD04E" w14:textId="77777777" w:rsidR="00445C99" w:rsidRDefault="00445C99" w:rsidP="008D4153">
            <w:pPr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028" w:type="dxa"/>
          </w:tcPr>
          <w:p w14:paraId="74B61F6B" w14:textId="2C1FDED4" w:rsidR="00445C99" w:rsidRDefault="004254B0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54B0">
              <w:rPr>
                <w:rFonts w:ascii="Segoe UI" w:hAnsi="Segoe UI" w:cs="Segoe UI"/>
                <w:color w:val="343A41"/>
                <w:sz w:val="23"/>
                <w:szCs w:val="23"/>
              </w:rPr>
              <w:t>linux</w:t>
            </w:r>
            <w:proofErr w:type="spellEnd"/>
            <w:r w:rsidRPr="004254B0">
              <w:rPr>
                <w:rFonts w:ascii="Segoe UI" w:hAnsi="Segoe UI" w:cs="Segoe UI"/>
                <w:color w:val="343A41"/>
                <w:sz w:val="23"/>
                <w:szCs w:val="23"/>
              </w:rPr>
              <w:t xml:space="preserve"> boot sequence</w:t>
            </w:r>
          </w:p>
        </w:tc>
        <w:tc>
          <w:tcPr>
            <w:tcW w:w="3150" w:type="dxa"/>
          </w:tcPr>
          <w:p w14:paraId="09E038F8" w14:textId="6F58C18E" w:rsidR="00445C99" w:rsidRDefault="004254B0" w:rsidP="008D4153">
            <w:pPr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Manisha Chandra</w:t>
            </w:r>
          </w:p>
        </w:tc>
      </w:tr>
    </w:tbl>
    <w:p w14:paraId="41410784" w14:textId="77777777" w:rsidR="00445C99" w:rsidRPr="00F150A7" w:rsidRDefault="00445C99" w:rsidP="00445C99">
      <w:pPr>
        <w:jc w:val="both"/>
        <w:rPr>
          <w:rFonts w:ascii="Times New Roman" w:hAnsi="Times New Roman"/>
          <w:sz w:val="24"/>
          <w:szCs w:val="24"/>
        </w:rPr>
      </w:pPr>
    </w:p>
    <w:p w14:paraId="26D8491B" w14:textId="77777777" w:rsidR="00445C99" w:rsidRPr="00F150A7" w:rsidRDefault="00445C99" w:rsidP="00785EE6">
      <w:pPr>
        <w:ind w:firstLine="0"/>
        <w:jc w:val="both"/>
        <w:rPr>
          <w:rFonts w:ascii="Times New Roman" w:hAnsi="Times New Roman"/>
          <w:sz w:val="24"/>
          <w:szCs w:val="24"/>
        </w:rPr>
      </w:pPr>
    </w:p>
    <w:sectPr w:rsidR="00445C99" w:rsidRPr="00F150A7" w:rsidSect="00015EE5">
      <w:headerReference w:type="default" r:id="rId21"/>
      <w:footerReference w:type="default" r:id="rId22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97FFA" w14:textId="77777777" w:rsidR="00ED5C93" w:rsidRDefault="00ED5C93" w:rsidP="006A582B">
      <w:r>
        <w:separator/>
      </w:r>
    </w:p>
  </w:endnote>
  <w:endnote w:type="continuationSeparator" w:id="0">
    <w:p w14:paraId="7C670D57" w14:textId="77777777" w:rsidR="00ED5C93" w:rsidRDefault="00ED5C93" w:rsidP="006A582B">
      <w:r>
        <w:continuationSeparator/>
      </w:r>
    </w:p>
  </w:endnote>
  <w:endnote w:type="continuationNotice" w:id="1">
    <w:p w14:paraId="44D57864" w14:textId="77777777" w:rsidR="00ED5C93" w:rsidRDefault="00ED5C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E87241" w:rsidRDefault="00E8724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87241" w14:paraId="48DC9B57" w14:textId="77777777" w:rsidTr="00107955">
      <w:tc>
        <w:tcPr>
          <w:tcW w:w="3960" w:type="dxa"/>
        </w:tcPr>
        <w:p w14:paraId="48DC9B54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E87241" w:rsidRPr="006E044D" w:rsidRDefault="00E8724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436A9568" w:rsidR="00E87241" w:rsidRPr="006E044D" w:rsidRDefault="00E8724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A556EC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E87241" w:rsidRPr="00B9435E" w:rsidRDefault="00E8724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6A128" w14:textId="77777777" w:rsidR="00ED5C93" w:rsidRDefault="00ED5C93" w:rsidP="006A582B">
      <w:r>
        <w:separator/>
      </w:r>
    </w:p>
  </w:footnote>
  <w:footnote w:type="continuationSeparator" w:id="0">
    <w:p w14:paraId="1A5E3CD7" w14:textId="77777777" w:rsidR="00ED5C93" w:rsidRDefault="00ED5C93" w:rsidP="006A582B">
      <w:r>
        <w:continuationSeparator/>
      </w:r>
    </w:p>
  </w:footnote>
  <w:footnote w:type="continuationNotice" w:id="1">
    <w:p w14:paraId="2F1886E1" w14:textId="77777777" w:rsidR="00ED5C93" w:rsidRDefault="00ED5C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61D8C835" w:rsidR="00E87241" w:rsidRPr="00DA17A9" w:rsidRDefault="00E8724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87241" w14:paraId="48DC9B51" w14:textId="77777777" w:rsidTr="00D8110D">
      <w:tc>
        <w:tcPr>
          <w:tcW w:w="6768" w:type="dxa"/>
        </w:tcPr>
        <w:p w14:paraId="48DC9B4F" w14:textId="081089D8" w:rsidR="00E87241" w:rsidRDefault="00E87241" w:rsidP="004D6EE0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</w:t>
          </w:r>
          <w:r w:rsidR="00011736">
            <w:rPr>
              <w:rFonts w:ascii="Arial" w:hAnsi="Arial" w:cs="Arial"/>
              <w:sz w:val="20"/>
            </w:rPr>
            <w:t>Embedded Linux</w:t>
          </w:r>
        </w:p>
      </w:tc>
      <w:tc>
        <w:tcPr>
          <w:tcW w:w="2808" w:type="dxa"/>
        </w:tcPr>
        <w:p w14:paraId="48DC9B50" w14:textId="77777777" w:rsidR="00E87241" w:rsidRDefault="00E8724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E87241" w:rsidRPr="00DA17A9" w:rsidRDefault="00E8724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563AE"/>
    <w:multiLevelType w:val="hybridMultilevel"/>
    <w:tmpl w:val="AF70F6EC"/>
    <w:lvl w:ilvl="0" w:tplc="7AE8B764">
      <w:start w:val="1"/>
      <w:numFmt w:val="bullet"/>
      <w:pStyle w:val="Heading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382666"/>
    <w:multiLevelType w:val="hybridMultilevel"/>
    <w:tmpl w:val="91A853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1A574C"/>
    <w:multiLevelType w:val="hybridMultilevel"/>
    <w:tmpl w:val="92C632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BE319F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AE77C6"/>
    <w:multiLevelType w:val="hybridMultilevel"/>
    <w:tmpl w:val="8A267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667D83"/>
    <w:multiLevelType w:val="multilevel"/>
    <w:tmpl w:val="C648714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2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E42D1"/>
    <w:multiLevelType w:val="hybridMultilevel"/>
    <w:tmpl w:val="BEFC3B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377DC"/>
    <w:multiLevelType w:val="hybridMultilevel"/>
    <w:tmpl w:val="68666D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C456E"/>
    <w:multiLevelType w:val="hybridMultilevel"/>
    <w:tmpl w:val="DA6054CC"/>
    <w:lvl w:ilvl="0" w:tplc="A20E6A5A">
      <w:start w:val="1"/>
      <w:numFmt w:val="decimal"/>
      <w:suff w:val="space"/>
      <w:lvlText w:val="Activity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F7E8E"/>
    <w:multiLevelType w:val="multilevel"/>
    <w:tmpl w:val="2A30028E"/>
    <w:lvl w:ilvl="0">
      <w:start w:val="1"/>
      <w:numFmt w:val="decimal"/>
      <w:pStyle w:val="Heading1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18" w15:restartNumberingAfterBreak="0">
    <w:nsid w:val="581155C7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B3890"/>
    <w:multiLevelType w:val="hybridMultilevel"/>
    <w:tmpl w:val="72AE12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42E10BC"/>
    <w:multiLevelType w:val="hybridMultilevel"/>
    <w:tmpl w:val="88A45B22"/>
    <w:lvl w:ilvl="0" w:tplc="8BF820E6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0101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876191"/>
    <w:multiLevelType w:val="multilevel"/>
    <w:tmpl w:val="A2925556"/>
    <w:lvl w:ilvl="0">
      <w:start w:val="1"/>
      <w:numFmt w:val="decimal"/>
      <w:suff w:val="space"/>
      <w:lvlText w:val="Activity %1 –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23" w15:restartNumberingAfterBreak="0">
    <w:nsid w:val="7115127F"/>
    <w:multiLevelType w:val="hybridMultilevel"/>
    <w:tmpl w:val="11CE74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4298D"/>
    <w:multiLevelType w:val="hybridMultilevel"/>
    <w:tmpl w:val="8A267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33EEA"/>
    <w:multiLevelType w:val="hybridMultilevel"/>
    <w:tmpl w:val="E2E2AB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2"/>
  </w:num>
  <w:num w:numId="4">
    <w:abstractNumId w:val="19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20"/>
  </w:num>
  <w:num w:numId="15">
    <w:abstractNumId w:val="18"/>
  </w:num>
  <w:num w:numId="16">
    <w:abstractNumId w:val="23"/>
  </w:num>
  <w:num w:numId="17">
    <w:abstractNumId w:val="5"/>
  </w:num>
  <w:num w:numId="18">
    <w:abstractNumId w:val="6"/>
  </w:num>
  <w:num w:numId="19">
    <w:abstractNumId w:val="2"/>
  </w:num>
  <w:num w:numId="20">
    <w:abstractNumId w:val="7"/>
  </w:num>
  <w:num w:numId="21">
    <w:abstractNumId w:val="13"/>
  </w:num>
  <w:num w:numId="22">
    <w:abstractNumId w:val="22"/>
  </w:num>
  <w:num w:numId="23">
    <w:abstractNumId w:val="11"/>
  </w:num>
  <w:num w:numId="24">
    <w:abstractNumId w:val="25"/>
  </w:num>
  <w:num w:numId="25">
    <w:abstractNumId w:val="14"/>
  </w:num>
  <w:num w:numId="26">
    <w:abstractNumId w:val="21"/>
  </w:num>
  <w:num w:numId="27">
    <w:abstractNumId w:val="24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1736"/>
    <w:rsid w:val="00012BFC"/>
    <w:rsid w:val="00012C91"/>
    <w:rsid w:val="00012D2C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1F5F"/>
    <w:rsid w:val="0004255F"/>
    <w:rsid w:val="000434B8"/>
    <w:rsid w:val="000437CB"/>
    <w:rsid w:val="00044F0B"/>
    <w:rsid w:val="00046FF4"/>
    <w:rsid w:val="00050098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0D9D"/>
    <w:rsid w:val="00081B3C"/>
    <w:rsid w:val="00083A4E"/>
    <w:rsid w:val="000849A5"/>
    <w:rsid w:val="00087E45"/>
    <w:rsid w:val="0009037E"/>
    <w:rsid w:val="00094E8E"/>
    <w:rsid w:val="00096B20"/>
    <w:rsid w:val="00097687"/>
    <w:rsid w:val="000A036F"/>
    <w:rsid w:val="000A2C73"/>
    <w:rsid w:val="000A3BEB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85E"/>
    <w:rsid w:val="000F6B65"/>
    <w:rsid w:val="0010685E"/>
    <w:rsid w:val="00106FBA"/>
    <w:rsid w:val="00107955"/>
    <w:rsid w:val="00111EC9"/>
    <w:rsid w:val="001129AE"/>
    <w:rsid w:val="00115DFA"/>
    <w:rsid w:val="0012167E"/>
    <w:rsid w:val="00122C9C"/>
    <w:rsid w:val="00122E2E"/>
    <w:rsid w:val="0012460C"/>
    <w:rsid w:val="00125753"/>
    <w:rsid w:val="00127B90"/>
    <w:rsid w:val="00131919"/>
    <w:rsid w:val="001324C8"/>
    <w:rsid w:val="001343DA"/>
    <w:rsid w:val="001413BA"/>
    <w:rsid w:val="00143391"/>
    <w:rsid w:val="001474E5"/>
    <w:rsid w:val="00151009"/>
    <w:rsid w:val="001528A7"/>
    <w:rsid w:val="00154B4E"/>
    <w:rsid w:val="00156194"/>
    <w:rsid w:val="001575E0"/>
    <w:rsid w:val="00157D22"/>
    <w:rsid w:val="00160183"/>
    <w:rsid w:val="001650CD"/>
    <w:rsid w:val="0016510E"/>
    <w:rsid w:val="001675BA"/>
    <w:rsid w:val="00170174"/>
    <w:rsid w:val="001705B6"/>
    <w:rsid w:val="00174EF8"/>
    <w:rsid w:val="00177AA0"/>
    <w:rsid w:val="0018008B"/>
    <w:rsid w:val="001805B5"/>
    <w:rsid w:val="00181540"/>
    <w:rsid w:val="00182CF7"/>
    <w:rsid w:val="00184675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2DFB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3C28"/>
    <w:rsid w:val="002540D1"/>
    <w:rsid w:val="002540E4"/>
    <w:rsid w:val="00254B55"/>
    <w:rsid w:val="00257B68"/>
    <w:rsid w:val="002602DA"/>
    <w:rsid w:val="00260607"/>
    <w:rsid w:val="00262269"/>
    <w:rsid w:val="00270218"/>
    <w:rsid w:val="002710DE"/>
    <w:rsid w:val="00272C59"/>
    <w:rsid w:val="00272CB5"/>
    <w:rsid w:val="002765BF"/>
    <w:rsid w:val="0027734E"/>
    <w:rsid w:val="00280B63"/>
    <w:rsid w:val="002834F3"/>
    <w:rsid w:val="00283BE8"/>
    <w:rsid w:val="00286099"/>
    <w:rsid w:val="00286315"/>
    <w:rsid w:val="00286B12"/>
    <w:rsid w:val="002901EE"/>
    <w:rsid w:val="00292381"/>
    <w:rsid w:val="002923F7"/>
    <w:rsid w:val="00292D40"/>
    <w:rsid w:val="0029552E"/>
    <w:rsid w:val="002979C3"/>
    <w:rsid w:val="002A220C"/>
    <w:rsid w:val="002A2D7A"/>
    <w:rsid w:val="002A4215"/>
    <w:rsid w:val="002A489F"/>
    <w:rsid w:val="002A4E7E"/>
    <w:rsid w:val="002B2686"/>
    <w:rsid w:val="002B3088"/>
    <w:rsid w:val="002B413A"/>
    <w:rsid w:val="002B4CAC"/>
    <w:rsid w:val="002B4F6B"/>
    <w:rsid w:val="002C094F"/>
    <w:rsid w:val="002C17E6"/>
    <w:rsid w:val="002C32FB"/>
    <w:rsid w:val="002C3F89"/>
    <w:rsid w:val="002C4810"/>
    <w:rsid w:val="002C5157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1E90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660A2"/>
    <w:rsid w:val="003724F8"/>
    <w:rsid w:val="003733FD"/>
    <w:rsid w:val="00374EAD"/>
    <w:rsid w:val="00375EC5"/>
    <w:rsid w:val="00381156"/>
    <w:rsid w:val="0038144F"/>
    <w:rsid w:val="003832DD"/>
    <w:rsid w:val="00394514"/>
    <w:rsid w:val="00395C99"/>
    <w:rsid w:val="0039659E"/>
    <w:rsid w:val="003978A0"/>
    <w:rsid w:val="003A256E"/>
    <w:rsid w:val="003A354E"/>
    <w:rsid w:val="003A3ECC"/>
    <w:rsid w:val="003A4AE2"/>
    <w:rsid w:val="003A684A"/>
    <w:rsid w:val="003A695B"/>
    <w:rsid w:val="003A7009"/>
    <w:rsid w:val="003A724F"/>
    <w:rsid w:val="003B27A1"/>
    <w:rsid w:val="003B4FCF"/>
    <w:rsid w:val="003B6915"/>
    <w:rsid w:val="003B733D"/>
    <w:rsid w:val="003C308A"/>
    <w:rsid w:val="003C37D5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6B33"/>
    <w:rsid w:val="003E7176"/>
    <w:rsid w:val="003F055D"/>
    <w:rsid w:val="003F1995"/>
    <w:rsid w:val="003F61ED"/>
    <w:rsid w:val="003F6B09"/>
    <w:rsid w:val="00402CAC"/>
    <w:rsid w:val="00403B40"/>
    <w:rsid w:val="00404807"/>
    <w:rsid w:val="00404B4F"/>
    <w:rsid w:val="00405948"/>
    <w:rsid w:val="00406A57"/>
    <w:rsid w:val="00406F96"/>
    <w:rsid w:val="004077D2"/>
    <w:rsid w:val="00407D9A"/>
    <w:rsid w:val="00407DEC"/>
    <w:rsid w:val="0041119B"/>
    <w:rsid w:val="004150CB"/>
    <w:rsid w:val="00417AA7"/>
    <w:rsid w:val="00420EE5"/>
    <w:rsid w:val="00422087"/>
    <w:rsid w:val="0042380C"/>
    <w:rsid w:val="00424041"/>
    <w:rsid w:val="004254B0"/>
    <w:rsid w:val="00425CC6"/>
    <w:rsid w:val="00431687"/>
    <w:rsid w:val="004328F5"/>
    <w:rsid w:val="00432EE2"/>
    <w:rsid w:val="0043372D"/>
    <w:rsid w:val="00433AF0"/>
    <w:rsid w:val="00436ECA"/>
    <w:rsid w:val="004413FB"/>
    <w:rsid w:val="00441670"/>
    <w:rsid w:val="00443173"/>
    <w:rsid w:val="00445C99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1F0C"/>
    <w:rsid w:val="00472526"/>
    <w:rsid w:val="00472980"/>
    <w:rsid w:val="004745E1"/>
    <w:rsid w:val="00474952"/>
    <w:rsid w:val="00474CB1"/>
    <w:rsid w:val="00476528"/>
    <w:rsid w:val="004765C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6920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D6EE0"/>
    <w:rsid w:val="004E25E2"/>
    <w:rsid w:val="004E2BF2"/>
    <w:rsid w:val="004E3DED"/>
    <w:rsid w:val="004E7031"/>
    <w:rsid w:val="004F0A28"/>
    <w:rsid w:val="004F0F94"/>
    <w:rsid w:val="004F20C0"/>
    <w:rsid w:val="004F3FBF"/>
    <w:rsid w:val="0050041A"/>
    <w:rsid w:val="00502375"/>
    <w:rsid w:val="00502FED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5F66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5F2C49"/>
    <w:rsid w:val="00600837"/>
    <w:rsid w:val="00601D92"/>
    <w:rsid w:val="00603675"/>
    <w:rsid w:val="00605275"/>
    <w:rsid w:val="00605A52"/>
    <w:rsid w:val="00606F52"/>
    <w:rsid w:val="006139C5"/>
    <w:rsid w:val="006148AB"/>
    <w:rsid w:val="006151C7"/>
    <w:rsid w:val="006157F8"/>
    <w:rsid w:val="00616A09"/>
    <w:rsid w:val="006218E5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75693"/>
    <w:rsid w:val="0068151F"/>
    <w:rsid w:val="00686EE2"/>
    <w:rsid w:val="00687946"/>
    <w:rsid w:val="00687DDB"/>
    <w:rsid w:val="00691556"/>
    <w:rsid w:val="0069214B"/>
    <w:rsid w:val="00693A0A"/>
    <w:rsid w:val="0069461E"/>
    <w:rsid w:val="00695233"/>
    <w:rsid w:val="0069562B"/>
    <w:rsid w:val="0069624D"/>
    <w:rsid w:val="00696E36"/>
    <w:rsid w:val="006A2407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269"/>
    <w:rsid w:val="006D28BC"/>
    <w:rsid w:val="006D4C6C"/>
    <w:rsid w:val="006D5B0F"/>
    <w:rsid w:val="006E044D"/>
    <w:rsid w:val="006E1234"/>
    <w:rsid w:val="006E2ABE"/>
    <w:rsid w:val="006E2CBC"/>
    <w:rsid w:val="006E3F59"/>
    <w:rsid w:val="006E4771"/>
    <w:rsid w:val="006E48CB"/>
    <w:rsid w:val="006E5294"/>
    <w:rsid w:val="006F074E"/>
    <w:rsid w:val="006F1885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24E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66774"/>
    <w:rsid w:val="0077021F"/>
    <w:rsid w:val="00771E5C"/>
    <w:rsid w:val="00775639"/>
    <w:rsid w:val="00776309"/>
    <w:rsid w:val="0077647D"/>
    <w:rsid w:val="00782CB9"/>
    <w:rsid w:val="00785EE6"/>
    <w:rsid w:val="00790EC1"/>
    <w:rsid w:val="007929BC"/>
    <w:rsid w:val="007936BF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2297"/>
    <w:rsid w:val="007C3387"/>
    <w:rsid w:val="007C3D3D"/>
    <w:rsid w:val="007C5195"/>
    <w:rsid w:val="007C53B0"/>
    <w:rsid w:val="007C67C2"/>
    <w:rsid w:val="007C6D6A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46E"/>
    <w:rsid w:val="00814D3F"/>
    <w:rsid w:val="008156D8"/>
    <w:rsid w:val="00817E57"/>
    <w:rsid w:val="00821111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55B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87A7C"/>
    <w:rsid w:val="00890098"/>
    <w:rsid w:val="00891034"/>
    <w:rsid w:val="008910CF"/>
    <w:rsid w:val="00897BC4"/>
    <w:rsid w:val="008A3B1C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5E8A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27CFC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47E13"/>
    <w:rsid w:val="00950480"/>
    <w:rsid w:val="00951928"/>
    <w:rsid w:val="009526C4"/>
    <w:rsid w:val="00952AE9"/>
    <w:rsid w:val="00952FAB"/>
    <w:rsid w:val="00954566"/>
    <w:rsid w:val="00957EDA"/>
    <w:rsid w:val="00963DA6"/>
    <w:rsid w:val="00965B90"/>
    <w:rsid w:val="00967644"/>
    <w:rsid w:val="00973706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407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14C7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8C3"/>
    <w:rsid w:val="00A24D92"/>
    <w:rsid w:val="00A31F80"/>
    <w:rsid w:val="00A3376A"/>
    <w:rsid w:val="00A340AD"/>
    <w:rsid w:val="00A34658"/>
    <w:rsid w:val="00A34FDD"/>
    <w:rsid w:val="00A3538E"/>
    <w:rsid w:val="00A3568A"/>
    <w:rsid w:val="00A35A10"/>
    <w:rsid w:val="00A4038A"/>
    <w:rsid w:val="00A44E1B"/>
    <w:rsid w:val="00A52011"/>
    <w:rsid w:val="00A5476C"/>
    <w:rsid w:val="00A556E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8635B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4BF5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1973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47FA5"/>
    <w:rsid w:val="00B505F4"/>
    <w:rsid w:val="00B5485F"/>
    <w:rsid w:val="00B54AC2"/>
    <w:rsid w:val="00B55356"/>
    <w:rsid w:val="00B554C7"/>
    <w:rsid w:val="00B56F87"/>
    <w:rsid w:val="00B57317"/>
    <w:rsid w:val="00B577D8"/>
    <w:rsid w:val="00B6288C"/>
    <w:rsid w:val="00B64F0A"/>
    <w:rsid w:val="00B6533B"/>
    <w:rsid w:val="00B66BCA"/>
    <w:rsid w:val="00B670E9"/>
    <w:rsid w:val="00B6713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4849"/>
    <w:rsid w:val="00BA509A"/>
    <w:rsid w:val="00BA6D33"/>
    <w:rsid w:val="00BB0005"/>
    <w:rsid w:val="00BB0B50"/>
    <w:rsid w:val="00BB5B4B"/>
    <w:rsid w:val="00BB6025"/>
    <w:rsid w:val="00BC0E82"/>
    <w:rsid w:val="00BC1330"/>
    <w:rsid w:val="00BC19CF"/>
    <w:rsid w:val="00BC1E3B"/>
    <w:rsid w:val="00BC3775"/>
    <w:rsid w:val="00BD083B"/>
    <w:rsid w:val="00BD0EA9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5A0A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335E3"/>
    <w:rsid w:val="00C41774"/>
    <w:rsid w:val="00C44765"/>
    <w:rsid w:val="00C46879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4C99"/>
    <w:rsid w:val="00CD5FF0"/>
    <w:rsid w:val="00CD6655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55DF"/>
    <w:rsid w:val="00D62161"/>
    <w:rsid w:val="00D637EB"/>
    <w:rsid w:val="00D71719"/>
    <w:rsid w:val="00D740F0"/>
    <w:rsid w:val="00D8043E"/>
    <w:rsid w:val="00D80B14"/>
    <w:rsid w:val="00D8110D"/>
    <w:rsid w:val="00D825AE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17B60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3D75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87241"/>
    <w:rsid w:val="00E9032F"/>
    <w:rsid w:val="00E916F1"/>
    <w:rsid w:val="00E919D2"/>
    <w:rsid w:val="00EA0D18"/>
    <w:rsid w:val="00EA10A8"/>
    <w:rsid w:val="00EA1302"/>
    <w:rsid w:val="00EA19CE"/>
    <w:rsid w:val="00EA38F2"/>
    <w:rsid w:val="00EA553E"/>
    <w:rsid w:val="00EA5F88"/>
    <w:rsid w:val="00EA682B"/>
    <w:rsid w:val="00EA7934"/>
    <w:rsid w:val="00EB4571"/>
    <w:rsid w:val="00EB4A8C"/>
    <w:rsid w:val="00EB4D07"/>
    <w:rsid w:val="00EB505C"/>
    <w:rsid w:val="00EB53D9"/>
    <w:rsid w:val="00EB7BDB"/>
    <w:rsid w:val="00EC1144"/>
    <w:rsid w:val="00EC1220"/>
    <w:rsid w:val="00EC1A63"/>
    <w:rsid w:val="00EC2EFD"/>
    <w:rsid w:val="00ED0204"/>
    <w:rsid w:val="00ED0BB1"/>
    <w:rsid w:val="00ED3995"/>
    <w:rsid w:val="00ED5C93"/>
    <w:rsid w:val="00ED6C57"/>
    <w:rsid w:val="00ED7DF7"/>
    <w:rsid w:val="00EE127F"/>
    <w:rsid w:val="00EE12E0"/>
    <w:rsid w:val="00EE237A"/>
    <w:rsid w:val="00EE25BE"/>
    <w:rsid w:val="00EE2D75"/>
    <w:rsid w:val="00EE306C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0A7"/>
    <w:rsid w:val="00F15F70"/>
    <w:rsid w:val="00F20BFE"/>
    <w:rsid w:val="00F210A0"/>
    <w:rsid w:val="00F21B73"/>
    <w:rsid w:val="00F227A1"/>
    <w:rsid w:val="00F275BB"/>
    <w:rsid w:val="00F300C8"/>
    <w:rsid w:val="00F3564E"/>
    <w:rsid w:val="00F36BBE"/>
    <w:rsid w:val="00F424D5"/>
    <w:rsid w:val="00F430E3"/>
    <w:rsid w:val="00F46D3F"/>
    <w:rsid w:val="00F52531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878ED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D7E0A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6B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184675"/>
    <w:pPr>
      <w:numPr>
        <w:numId w:val="12"/>
      </w:numPr>
      <w:spacing w:after="160"/>
      <w:outlineLvl w:val="0"/>
    </w:pPr>
    <w:rPr>
      <w:rFonts w:ascii="Cambria" w:hAnsi="Cambria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72C59"/>
    <w:pPr>
      <w:numPr>
        <w:numId w:val="19"/>
      </w:numPr>
      <w:spacing w:before="200" w:after="80"/>
      <w:jc w:val="both"/>
      <w:outlineLvl w:val="1"/>
    </w:pPr>
    <w:rPr>
      <w:rFonts w:ascii="Times New Roman" w:hAnsi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2E2E"/>
    <w:pPr>
      <w:spacing w:before="240" w:after="120"/>
      <w:ind w:firstLine="357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84675"/>
    <w:rPr>
      <w:rFonts w:ascii="Cambria" w:hAnsi="Cambria"/>
      <w:b/>
      <w:bCs/>
      <w:sz w:val="28"/>
      <w:szCs w:val="24"/>
      <w:lang w:bidi="en-US"/>
    </w:rPr>
  </w:style>
  <w:style w:type="character" w:customStyle="1" w:styleId="Heading2Char">
    <w:name w:val="Heading 2 Char"/>
    <w:link w:val="Heading2"/>
    <w:rsid w:val="00272C59"/>
    <w:rPr>
      <w:rFonts w:ascii="Times New Roman" w:hAnsi="Times New Roman"/>
      <w:b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122E2E"/>
    <w:rPr>
      <w:b/>
      <w:sz w:val="22"/>
      <w:szCs w:val="22"/>
      <w:lang w:bidi="en-US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84675"/>
    <w:pPr>
      <w:spacing w:before="240" w:after="240"/>
      <w:jc w:val="center"/>
    </w:pPr>
    <w:rPr>
      <w:rFonts w:ascii="Cambria" w:hAnsi="Cambria"/>
      <w:b/>
      <w:bCs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A1302"/>
    <w:pPr>
      <w:jc w:val="center"/>
    </w:pPr>
    <w:rPr>
      <w:rFonts w:ascii="Arial" w:hAnsi="Arial" w:cs="Arial"/>
      <w:sz w:val="56"/>
    </w:rPr>
  </w:style>
  <w:style w:type="character" w:customStyle="1" w:styleId="TitleChar">
    <w:name w:val="Title Char"/>
    <w:link w:val="Title"/>
    <w:rsid w:val="00EA1302"/>
    <w:rPr>
      <w:rFonts w:ascii="Arial" w:hAnsi="Arial" w:cs="Arial"/>
      <w:sz w:val="56"/>
      <w:szCs w:val="2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  <w:style w:type="paragraph" w:customStyle="1" w:styleId="PreHead">
    <w:name w:val="PreHead"/>
    <w:basedOn w:val="Normal"/>
    <w:next w:val="Normal"/>
    <w:qFormat/>
    <w:rsid w:val="00EA1302"/>
    <w:pPr>
      <w:ind w:firstLine="0"/>
    </w:pPr>
    <w:rPr>
      <w:rFonts w:ascii="Arial" w:hAnsi="Arial" w:cs="Arial"/>
      <w:sz w:val="32"/>
    </w:rPr>
  </w:style>
  <w:style w:type="paragraph" w:customStyle="1" w:styleId="Code">
    <w:name w:val="Code"/>
    <w:basedOn w:val="Normal"/>
    <w:qFormat/>
    <w:rsid w:val="00E17B60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F2F2F2" w:themeFill="background1" w:themeFillShade="F2"/>
      <w:ind w:firstLine="0"/>
    </w:pPr>
    <w:rPr>
      <w:rFonts w:ascii="Consolas" w:hAnsi="Consolas"/>
      <w:color w:val="000000"/>
      <w:sz w:val="20"/>
      <w:szCs w:val="20"/>
      <w:lang w:val="en-IN" w:eastAsia="en-IN" w:bidi="ar-SA"/>
    </w:rPr>
  </w:style>
  <w:style w:type="table" w:styleId="GridTable4">
    <w:name w:val="Grid Table 4"/>
    <w:basedOn w:val="TableNormal"/>
    <w:uiPriority w:val="49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C4B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C4BF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AC4B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56F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3E6B33"/>
    <w:pPr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customStyle="1" w:styleId="Mention2">
    <w:name w:val="Mention2"/>
    <w:basedOn w:val="DefaultParagraphFont"/>
    <w:uiPriority w:val="99"/>
    <w:semiHidden/>
    <w:unhideWhenUsed/>
    <w:rsid w:val="00BA4849"/>
    <w:rPr>
      <w:color w:val="2B579A"/>
      <w:shd w:val="clear" w:color="auto" w:fill="E6E6E6"/>
    </w:rPr>
  </w:style>
  <w:style w:type="paragraph" w:customStyle="1" w:styleId="InlineCode">
    <w:name w:val="Inline Code"/>
    <w:basedOn w:val="NoSpacing"/>
    <w:link w:val="InlineCodeChar"/>
    <w:qFormat/>
    <w:rsid w:val="00ED0204"/>
    <w:rPr>
      <w:rFonts w:ascii="Consolas" w:hAnsi="Consolas"/>
      <w:sz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ED0204"/>
    <w:rPr>
      <w:rFonts w:ascii="Consolas" w:hAnsi="Consolas"/>
      <w:szCs w:val="22"/>
      <w:lang w:bidi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53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yperlink" Target="https://www.youtube.com/watch?v=UMEUo6Wm6u4&amp;list=PLGs0VKk2DiYyThNvj6VyDFmOnQ8ncXk8b&amp;index=1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99003696/Embedded_Linux_99003696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c81tmb7WJxw&amp;list=PLGs0VKk2DiYyThNvj6VyDFmOnQ8ncXk8b&amp;index=2" TargetMode="External"/><Relationship Id="rId20" Type="http://schemas.openxmlformats.org/officeDocument/2006/relationships/hyperlink" Target="https://github.com/99003696/Embedded_Linux_99003696.gi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youtube.com/watch?v=UMEUo6Wm6u4&amp;list=PLGs0VKk2DiYyThNvj6VyDFmOnQ8ncXk8b&amp;index=1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watch?v=c81tmb7WJxw&amp;list=PLGs0VKk2DiYyThNvj6VyDFmOnQ8ncXk8b&amp;index=2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65DF6-2198-46B3-85F8-AF165F8CBC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F41FB1-2122-45B1-867B-C931F312099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12</TotalTime>
  <Pages>5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Report - Linux Basics and OS Programming</vt:lpstr>
    </vt:vector>
  </TitlesOfParts>
  <Company>Microsoft</Company>
  <LinksUpToDate>false</LinksUpToDate>
  <CharactersWithSpaces>4043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Report - Linux Basics and OS Programming</dc:title>
  <dc:creator>Pagala Prithvi Sekhar</dc:creator>
  <cp:keywords/>
  <cp:lastModifiedBy>poojashrinagarajan@gmail.com</cp:lastModifiedBy>
  <cp:revision>6</cp:revision>
  <cp:lastPrinted>2021-03-08T01:36:00Z</cp:lastPrinted>
  <dcterms:created xsi:type="dcterms:W3CDTF">2021-03-16T17:03:00Z</dcterms:created>
  <dcterms:modified xsi:type="dcterms:W3CDTF">2021-03-17T02:55:00Z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